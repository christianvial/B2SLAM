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348" w:rsidRDefault="00BA28A9" w:rsidP="001E2348">
      <w:pPr>
        <w:tabs>
          <w:tab w:val="left" w:pos="8364"/>
        </w:tabs>
        <w:spacing w:after="360"/>
        <w:ind w:right="22"/>
        <w:jc w:val="right"/>
        <w:rPr>
          <w:rFonts w:ascii="Comic Sans MS" w:hAnsi="Comic Sans MS"/>
          <w:noProof/>
          <w:sz w:val="36"/>
          <w:szCs w:val="36"/>
        </w:rPr>
      </w:pPr>
      <w:r>
        <w:rPr>
          <w:rFonts w:ascii="Comic Sans MS" w:hAnsi="Comic Sans MS"/>
          <w:noProof/>
          <w:sz w:val="36"/>
          <w:szCs w:val="36"/>
        </w:rPr>
        <w:t xml:space="preserve">  </w:t>
      </w:r>
    </w:p>
    <w:p w:rsidR="001E2348" w:rsidRDefault="00EC3D91" w:rsidP="007845C4">
      <w:pPr>
        <w:pStyle w:val="Titre1"/>
      </w:pPr>
      <w:r>
        <w:t>Etude</w:t>
      </w:r>
      <w:r w:rsidR="001E2348" w:rsidRPr="007845C4">
        <w:t xml:space="preserve"> d’une application </w:t>
      </w:r>
      <w:r w:rsidR="00F03A78">
        <w:t>Laravel</w:t>
      </w:r>
    </w:p>
    <w:p w:rsidR="0080267A" w:rsidRDefault="0080267A" w:rsidP="0080267A"/>
    <w:p w:rsidR="0080267A" w:rsidRDefault="0080267A" w:rsidP="00F03A78">
      <w:pPr>
        <w:pStyle w:val="Titre2"/>
      </w:pPr>
      <w:r>
        <w:t xml:space="preserve">Introduction </w:t>
      </w:r>
    </w:p>
    <w:p w:rsidR="0080267A" w:rsidRDefault="0080267A" w:rsidP="0080267A"/>
    <w:p w:rsidR="0080267A" w:rsidRDefault="0080267A" w:rsidP="0080267A">
      <w:r>
        <w:t xml:space="preserve">Vous disposez </w:t>
      </w:r>
      <w:r w:rsidR="00F03A78">
        <w:t>d’une application suivante</w:t>
      </w:r>
      <w:r>
        <w:t> :</w:t>
      </w:r>
    </w:p>
    <w:p w:rsidR="0080267A" w:rsidRDefault="00F03A78" w:rsidP="0080267A">
      <w:pPr>
        <w:pStyle w:val="Paragraphedeliste"/>
        <w:numPr>
          <w:ilvl w:val="0"/>
          <w:numId w:val="22"/>
        </w:numPr>
      </w:pPr>
      <w:r>
        <w:t>laravel avec PHP 7.1</w:t>
      </w:r>
    </w:p>
    <w:p w:rsidR="00F03A78" w:rsidRDefault="00F03A78" w:rsidP="00F03A78">
      <w:pPr>
        <w:pStyle w:val="Paragraphedeliste"/>
        <w:numPr>
          <w:ilvl w:val="0"/>
          <w:numId w:val="22"/>
        </w:numPr>
      </w:pPr>
      <w:r>
        <w:t>x</w:t>
      </w:r>
      <w:r w:rsidRPr="00F03A78">
        <w:t>ampp avec la version 7.1.17 de php</w:t>
      </w:r>
      <w:r w:rsidR="0080267A">
        <w:t xml:space="preserve"> </w:t>
      </w:r>
    </w:p>
    <w:p w:rsidR="0080267A" w:rsidRDefault="0080267A" w:rsidP="00F03A78">
      <w:pPr>
        <w:pStyle w:val="Paragraphedeliste"/>
        <w:numPr>
          <w:ilvl w:val="0"/>
          <w:numId w:val="22"/>
        </w:numPr>
      </w:pPr>
      <w:r>
        <w:t xml:space="preserve">base de données nommée </w:t>
      </w:r>
      <w:r w:rsidR="00F03A78">
        <w:t>cerisaie</w:t>
      </w:r>
    </w:p>
    <w:p w:rsidR="0080267A" w:rsidRDefault="0080267A" w:rsidP="0080267A">
      <w:pPr>
        <w:pStyle w:val="Paragraphedeliste"/>
        <w:numPr>
          <w:ilvl w:val="0"/>
          <w:numId w:val="22"/>
        </w:numPr>
      </w:pPr>
      <w:r>
        <w:t xml:space="preserve">Apache </w:t>
      </w:r>
    </w:p>
    <w:p w:rsidR="007845C4" w:rsidRPr="007845C4" w:rsidRDefault="007845C4" w:rsidP="007845C4"/>
    <w:p w:rsidR="001E2348" w:rsidRPr="007845C4" w:rsidRDefault="001E2348" w:rsidP="007845C4">
      <w:pPr>
        <w:pStyle w:val="Titre2"/>
      </w:pPr>
      <w:bookmarkStart w:id="0" w:name="_Toc176439486"/>
      <w:r w:rsidRPr="007845C4">
        <w:t>Objectifs de ce TP</w:t>
      </w:r>
    </w:p>
    <w:bookmarkEnd w:id="0"/>
    <w:p w:rsidR="001E2348" w:rsidRDefault="001E2348" w:rsidP="001E2348"/>
    <w:p w:rsidR="001E2348" w:rsidRPr="004C5FB3" w:rsidRDefault="001E2348" w:rsidP="001E2348">
      <w:r w:rsidRPr="004C5FB3">
        <w:t xml:space="preserve">Les objectifs de ce travail pratique vous permettront de comprendre </w:t>
      </w:r>
      <w:r>
        <w:t xml:space="preserve">l’architecture d’une application </w:t>
      </w:r>
      <w:r w:rsidR="00F03A78">
        <w:t>Laravel</w:t>
      </w:r>
      <w:r>
        <w:t xml:space="preserve"> réalisée sous le serveur </w:t>
      </w:r>
      <w:r w:rsidR="00F03A78">
        <w:t>Apache</w:t>
      </w:r>
      <w:r>
        <w:t xml:space="preserve">.  Cette dernière utilise </w:t>
      </w:r>
      <w:r w:rsidRPr="004C5FB3">
        <w:t>:</w:t>
      </w:r>
    </w:p>
    <w:p w:rsidR="001E2348" w:rsidRDefault="00B43C54" w:rsidP="001E2348">
      <w:pPr>
        <w:numPr>
          <w:ilvl w:val="0"/>
          <w:numId w:val="13"/>
        </w:numPr>
      </w:pPr>
      <w:r>
        <w:t xml:space="preserve">Un ORM Object Relational Model (Eloquent)  :  </w:t>
      </w:r>
      <w:r w:rsidR="001E2348">
        <w:t>lia</w:t>
      </w:r>
      <w:r w:rsidR="00485AFE">
        <w:t>i</w:t>
      </w:r>
      <w:r w:rsidR="001E2348">
        <w:t xml:space="preserve">son avec la base de </w:t>
      </w:r>
      <w:r>
        <w:t>données</w:t>
      </w:r>
    </w:p>
    <w:p w:rsidR="001E2348" w:rsidRDefault="001E2348" w:rsidP="001E2348">
      <w:pPr>
        <w:numPr>
          <w:ilvl w:val="0"/>
          <w:numId w:val="13"/>
        </w:numPr>
      </w:pPr>
      <w:r>
        <w:t>une couche métier (classe</w:t>
      </w:r>
      <w:r w:rsidR="00B43C54">
        <w:t>s</w:t>
      </w:r>
      <w:r>
        <w:t xml:space="preserve"> de la base de données) </w:t>
      </w:r>
    </w:p>
    <w:p w:rsidR="001E2348" w:rsidRDefault="001E2348" w:rsidP="001E2348">
      <w:pPr>
        <w:numPr>
          <w:ilvl w:val="0"/>
          <w:numId w:val="13"/>
        </w:numPr>
      </w:pPr>
      <w:r>
        <w:t xml:space="preserve">une couche contrôleur </w:t>
      </w:r>
      <w:r w:rsidR="00B43C54">
        <w:t>et routeur</w:t>
      </w:r>
    </w:p>
    <w:p w:rsidR="001E2348" w:rsidRDefault="00B43C54" w:rsidP="001E2348">
      <w:pPr>
        <w:numPr>
          <w:ilvl w:val="0"/>
          <w:numId w:val="13"/>
        </w:numPr>
      </w:pPr>
      <w:r>
        <w:t xml:space="preserve">une couche de présentation avec le moteur de Template Blade </w:t>
      </w:r>
    </w:p>
    <w:p w:rsidR="00BE7FEC" w:rsidRDefault="00BE7FEC" w:rsidP="00BE7FEC"/>
    <w:p w:rsidR="00BE7FEC" w:rsidRDefault="00BE7FEC" w:rsidP="00BE7FEC">
      <w:pPr>
        <w:pStyle w:val="Titre3"/>
      </w:pPr>
      <w:r>
        <w:t>La CERISAIE</w:t>
      </w:r>
    </w:p>
    <w:p w:rsidR="00BE7FEC" w:rsidRDefault="00BE7FEC" w:rsidP="00BE7FEC"/>
    <w:p w:rsidR="00BE7FEC" w:rsidRDefault="00BE7FEC" w:rsidP="00BE7FEC">
      <w:pPr>
        <w:pStyle w:val="paragraphe"/>
        <w:ind w:firstLine="567"/>
      </w:pPr>
      <w:r>
        <w:t xml:space="preserve">"La Cerisaie" est un camping qui peut accueillir des tentes, des caravanes, des camping-cars et propose la location de bungalows. Chaque tente, caravane, etc., occupe un emplacement. Pour la tarification les emplacements sont regroupés par </w:t>
      </w:r>
      <w:r>
        <w:rPr>
          <w:b/>
        </w:rPr>
        <w:t>type</w:t>
      </w:r>
      <w:r>
        <w:t>.</w:t>
      </w:r>
    </w:p>
    <w:p w:rsidR="00BE7FEC" w:rsidRDefault="00BE7FEC" w:rsidP="00BE7FEC">
      <w:pPr>
        <w:jc w:val="both"/>
      </w:pPr>
    </w:p>
    <w:p w:rsidR="00BE7FEC" w:rsidRDefault="00BE7FEC" w:rsidP="00BE7FEC">
      <w:pPr>
        <w:pStyle w:val="paragraphe"/>
      </w:pPr>
      <w:r>
        <w:t>Chaque emplacement possède des caractéristiques propres : sa surface et le nombre maximum de personnes qu'il peut accueillir. De plus, il appartient bien entendu à un type d'emplacement.</w:t>
      </w:r>
    </w:p>
    <w:p w:rsidR="00BE7FEC" w:rsidRDefault="00BE7FEC" w:rsidP="00BE7FEC">
      <w:pPr>
        <w:jc w:val="both"/>
      </w:pPr>
    </w:p>
    <w:p w:rsidR="00BE7FEC" w:rsidRDefault="00BE7FEC" w:rsidP="00BE7FEC">
      <w:pPr>
        <w:pStyle w:val="paragraphe"/>
      </w:pPr>
      <w:r>
        <w:t>Les vacanciers effectuent des séjours à "La Cerisaie". Pour plus de commodité, chaque séjour est repéré par un numéro. Pour chacun d'eux, la direction a besoin de connaître le nom du client (celui du responsable s'il s'agit d'un groupe), les dates de début et de fin de séjour, le nombre de personnes qui ont séjourné et le numéro d'emplacement qui a été utilisé pour ce séjour. Pour le client responsable, la direction enregistre un numéro, le nom, l’adresse, son type de pièce d’identité et son numéro.</w:t>
      </w:r>
    </w:p>
    <w:p w:rsidR="00BE7FEC" w:rsidRDefault="00BE7FEC" w:rsidP="00BE7FEC">
      <w:pPr>
        <w:pStyle w:val="paragraphe"/>
      </w:pPr>
    </w:p>
    <w:p w:rsidR="00BE7FEC" w:rsidRDefault="00BE7FEC" w:rsidP="00BE7FEC">
      <w:pPr>
        <w:jc w:val="both"/>
      </w:pPr>
    </w:p>
    <w:p w:rsidR="00BE7FEC" w:rsidRDefault="00BE7FEC" w:rsidP="00BE7FEC">
      <w:pPr>
        <w:pStyle w:val="paragraphe"/>
      </w:pPr>
      <w:r>
        <w:t xml:space="preserve">"La Cerisaie" offre à ses clients la possibilité d'exercer divers sports : le tennis, le vélo tout terrain, la planche à voile, le pédalo et le canoë. Pour chaque sport il y a </w:t>
      </w:r>
      <w:r>
        <w:rPr>
          <w:b/>
        </w:rPr>
        <w:t>une unité de temps</w:t>
      </w:r>
      <w:r>
        <w:t xml:space="preserve"> de location particulière ainsi qu'un prix qui lui est attaché.</w:t>
      </w:r>
    </w:p>
    <w:p w:rsidR="00BE7FEC" w:rsidRDefault="00BE7FEC" w:rsidP="00BE7FEC">
      <w:pPr>
        <w:jc w:val="both"/>
      </w:pPr>
    </w:p>
    <w:p w:rsidR="00BE7FEC" w:rsidRDefault="00BE7FEC" w:rsidP="00BE7FEC">
      <w:pPr>
        <w:jc w:val="both"/>
      </w:pPr>
      <w:r>
        <w:t>Pendant leur séjour les vacanciers louent des équipements pour un certain nombre d'unités, l'heure de tennis, la demi-journée de VTT, la journée de planche à voile, etc. Au moment de leur départ et pour être en mesure d'établir la facture correspondant au séjour effectué, la direction doit connaître ces nombres d'unités. Pour chaque séjour, on enregistre le nombre d'unités accompagné du numéro du séjour, du nom du sport et du jour de la location (jour, mois, an). Même si un vacancier effectue plusieurs locations pour un même sport dans une journée, l'enregistrement du nombre d'unités est globalisé pour la journée.</w:t>
      </w:r>
    </w:p>
    <w:p w:rsidR="00BE7FEC" w:rsidRPr="00B17F00" w:rsidRDefault="00BE7FEC" w:rsidP="00BE7FEC"/>
    <w:p w:rsidR="00BE7FEC" w:rsidRDefault="00BE7FEC" w:rsidP="00BE7FEC"/>
    <w:p w:rsidR="00BE7FEC" w:rsidRDefault="00BE7FEC" w:rsidP="00BE7FEC">
      <w:pPr>
        <w:pStyle w:val="Titre2"/>
      </w:pPr>
      <w:r>
        <w:t xml:space="preserve">Analyse </w:t>
      </w:r>
    </w:p>
    <w:p w:rsidR="00BE7FEC" w:rsidRDefault="00BE7FEC" w:rsidP="00BE7FEC"/>
    <w:p w:rsidR="00BE7FEC" w:rsidRDefault="00BE7FEC" w:rsidP="00BE7FEC">
      <w:r>
        <w:t>Une analyse informatique a permis de mettre en évidence les tables suivantes :</w:t>
      </w:r>
    </w:p>
    <w:p w:rsidR="00BE7FEC" w:rsidRDefault="00BE7FEC" w:rsidP="00BE7FEC"/>
    <w:p w:rsidR="00BE7FEC" w:rsidRDefault="00BE7FEC" w:rsidP="00BE7FEC">
      <w:pPr>
        <w:rPr>
          <w:noProof/>
        </w:rPr>
      </w:pPr>
    </w:p>
    <w:p w:rsidR="00BE7FEC" w:rsidRDefault="00BE7FEC" w:rsidP="00BE7FEC">
      <w:pPr>
        <w:rPr>
          <w:noProof/>
        </w:rPr>
      </w:pPr>
    </w:p>
    <w:p w:rsidR="00BE7FEC" w:rsidRDefault="00A61A8A" w:rsidP="00BE7FEC">
      <w:r>
        <w:rPr>
          <w:noProof/>
        </w:rPr>
        <w:drawing>
          <wp:inline distT="0" distB="0" distL="0" distR="0" wp14:anchorId="5D36A9C1" wp14:editId="0097F598">
            <wp:extent cx="6317615" cy="3995420"/>
            <wp:effectExtent l="133350" t="133350" r="140335" b="13843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7615" cy="3995420"/>
                    </a:xfrm>
                    <a:prstGeom prst="rect">
                      <a:avLst/>
                    </a:prstGeom>
                    <a:effectLst>
                      <a:glow rad="127000">
                        <a:srgbClr val="00B050"/>
                      </a:glow>
                    </a:effectLst>
                  </pic:spPr>
                </pic:pic>
              </a:graphicData>
            </a:graphic>
          </wp:inline>
        </w:drawing>
      </w:r>
    </w:p>
    <w:p w:rsidR="00BE7FEC" w:rsidRPr="00B17F00" w:rsidRDefault="00BE7FEC" w:rsidP="00BE7FEC"/>
    <w:p w:rsidR="001E2348" w:rsidRDefault="001E2348" w:rsidP="001E2348">
      <w:r w:rsidRPr="007C712C">
        <w:t xml:space="preserve">Cette application de gestion </w:t>
      </w:r>
      <w:r w:rsidR="00B43C54">
        <w:t xml:space="preserve">du camping Cerisaie </w:t>
      </w:r>
      <w:r w:rsidRPr="007C712C">
        <w:t xml:space="preserve"> </w:t>
      </w:r>
      <w:r w:rsidR="00B43C54">
        <w:t xml:space="preserve">est composée des </w:t>
      </w:r>
      <w:r w:rsidRPr="007C712C">
        <w:t>éléments suivants :</w:t>
      </w:r>
    </w:p>
    <w:p w:rsidR="00B43C54" w:rsidRDefault="00B43C54" w:rsidP="001E2348"/>
    <w:tbl>
      <w:tblPr>
        <w:tblStyle w:val="Grilledutableau"/>
        <w:tblW w:w="0" w:type="auto"/>
        <w:tblLook w:val="04A0" w:firstRow="1" w:lastRow="0" w:firstColumn="1" w:lastColumn="0" w:noHBand="0" w:noVBand="1"/>
      </w:tblPr>
      <w:tblGrid>
        <w:gridCol w:w="4836"/>
        <w:gridCol w:w="5103"/>
      </w:tblGrid>
      <w:tr w:rsidR="00B43C54" w:rsidTr="00B43C54">
        <w:tc>
          <w:tcPr>
            <w:tcW w:w="3539" w:type="dxa"/>
          </w:tcPr>
          <w:p w:rsidR="00B43C54" w:rsidRDefault="00FB0069" w:rsidP="001E2348">
            <w:r>
              <w:rPr>
                <w:noProof/>
              </w:rPr>
              <w:lastRenderedPageBreak/>
              <w:drawing>
                <wp:inline distT="0" distB="0" distL="0" distR="0" wp14:anchorId="46E96990" wp14:editId="1BEA40F6">
                  <wp:extent cx="2671762" cy="3442000"/>
                  <wp:effectExtent l="133350" t="133350" r="128905" b="1397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130" cy="3447627"/>
                          </a:xfrm>
                          <a:prstGeom prst="rect">
                            <a:avLst/>
                          </a:prstGeom>
                          <a:effectLst>
                            <a:glow rad="127000">
                              <a:srgbClr val="00B050"/>
                            </a:glow>
                          </a:effectLst>
                        </pic:spPr>
                      </pic:pic>
                    </a:graphicData>
                  </a:graphic>
                </wp:inline>
              </w:drawing>
            </w:r>
          </w:p>
        </w:tc>
        <w:tc>
          <w:tcPr>
            <w:tcW w:w="6400" w:type="dxa"/>
          </w:tcPr>
          <w:p w:rsidR="00B43C54" w:rsidRDefault="00B43C54" w:rsidP="001E2348"/>
          <w:p w:rsidR="00B43C54" w:rsidRDefault="00B43C54" w:rsidP="001E2348"/>
          <w:p w:rsidR="00B43C54" w:rsidRDefault="00FB0069" w:rsidP="001E2348">
            <w:pPr>
              <w:rPr>
                <w:b/>
              </w:rPr>
            </w:pPr>
            <w:r w:rsidRPr="00FB0069">
              <w:rPr>
                <w:b/>
              </w:rPr>
              <w:t>DAO</w:t>
            </w:r>
          </w:p>
          <w:p w:rsidR="00FB0069" w:rsidRPr="00FB0069" w:rsidRDefault="00FB0069" w:rsidP="00FB0069">
            <w:pPr>
              <w:pStyle w:val="Paragraphedeliste"/>
              <w:numPr>
                <w:ilvl w:val="0"/>
                <w:numId w:val="13"/>
              </w:numPr>
            </w:pPr>
            <w:r w:rsidRPr="00FB0069">
              <w:t>les différents traitements</w:t>
            </w:r>
          </w:p>
          <w:p w:rsidR="00B43C54" w:rsidRDefault="00B43C54" w:rsidP="001E2348"/>
          <w:p w:rsidR="00B43C54" w:rsidRPr="00DA5912" w:rsidRDefault="00B43C54" w:rsidP="001E2348">
            <w:pPr>
              <w:rPr>
                <w:b/>
              </w:rPr>
            </w:pPr>
            <w:r w:rsidRPr="00DA5912">
              <w:rPr>
                <w:b/>
              </w:rPr>
              <w:t>Gestion des exceptions</w:t>
            </w:r>
          </w:p>
          <w:p w:rsidR="00B43C54" w:rsidRDefault="00B43C54" w:rsidP="00DA5912">
            <w:pPr>
              <w:pStyle w:val="Paragraphedeliste"/>
              <w:numPr>
                <w:ilvl w:val="0"/>
                <w:numId w:val="13"/>
              </w:numPr>
            </w:pPr>
            <w:r>
              <w:t>Classe MonException</w:t>
            </w:r>
          </w:p>
          <w:p w:rsidR="00B43C54" w:rsidRDefault="00B43C54" w:rsidP="001E2348"/>
          <w:p w:rsidR="00B43C54" w:rsidRDefault="00B43C54" w:rsidP="001E2348"/>
          <w:p w:rsidR="00B43C54" w:rsidRDefault="00B43C54" w:rsidP="001E2348"/>
          <w:p w:rsidR="00B43C54" w:rsidRDefault="00B43C54" w:rsidP="001E2348"/>
          <w:p w:rsidR="00B43C54" w:rsidRPr="00DA5912" w:rsidRDefault="00B43C54" w:rsidP="001E2348">
            <w:pPr>
              <w:rPr>
                <w:b/>
              </w:rPr>
            </w:pPr>
            <w:r w:rsidRPr="00DA5912">
              <w:rPr>
                <w:b/>
              </w:rPr>
              <w:t>Les contrôleurs</w:t>
            </w:r>
          </w:p>
          <w:p w:rsidR="00B43C54" w:rsidRDefault="00B43C54" w:rsidP="00DA5912">
            <w:pPr>
              <w:pStyle w:val="Paragraphedeliste"/>
              <w:numPr>
                <w:ilvl w:val="0"/>
                <w:numId w:val="13"/>
              </w:numPr>
            </w:pPr>
            <w:r>
              <w:t>Classe SejourController</w:t>
            </w:r>
          </w:p>
          <w:p w:rsidR="00B43C54" w:rsidRDefault="00B43C54" w:rsidP="00DA5912">
            <w:pPr>
              <w:pStyle w:val="Paragraphedeliste"/>
              <w:numPr>
                <w:ilvl w:val="0"/>
                <w:numId w:val="13"/>
              </w:numPr>
            </w:pPr>
            <w:r>
              <w:t>Classe UtilisateurController</w:t>
            </w:r>
          </w:p>
          <w:p w:rsidR="00B43C54" w:rsidRDefault="00B43C54" w:rsidP="001E2348"/>
          <w:p w:rsidR="00B43C54" w:rsidRDefault="00B43C54" w:rsidP="001E2348"/>
          <w:p w:rsidR="00B43C54" w:rsidRDefault="00B43C54" w:rsidP="001E2348"/>
          <w:p w:rsidR="00B43C54" w:rsidRPr="00DA5912" w:rsidRDefault="00B43C54" w:rsidP="001E2348">
            <w:pPr>
              <w:rPr>
                <w:b/>
              </w:rPr>
            </w:pPr>
            <w:r w:rsidRPr="00DA5912">
              <w:rPr>
                <w:b/>
              </w:rPr>
              <w:t>Couche métier</w:t>
            </w:r>
          </w:p>
          <w:p w:rsidR="00B43C54" w:rsidRDefault="00B43C54" w:rsidP="00B43C54">
            <w:pPr>
              <w:pStyle w:val="Paragraphedeliste"/>
              <w:numPr>
                <w:ilvl w:val="0"/>
                <w:numId w:val="13"/>
              </w:numPr>
            </w:pPr>
            <w:r>
              <w:t>Client</w:t>
            </w:r>
          </w:p>
          <w:p w:rsidR="00B43C54" w:rsidRDefault="00B43C54" w:rsidP="00B43C54">
            <w:pPr>
              <w:pStyle w:val="Paragraphedeliste"/>
              <w:numPr>
                <w:ilvl w:val="0"/>
                <w:numId w:val="13"/>
              </w:numPr>
            </w:pPr>
            <w:r>
              <w:t>Sejour</w:t>
            </w:r>
          </w:p>
          <w:p w:rsidR="00B43C54" w:rsidRDefault="00B43C54" w:rsidP="00B43C54">
            <w:pPr>
              <w:pStyle w:val="Paragraphedeliste"/>
              <w:numPr>
                <w:ilvl w:val="0"/>
                <w:numId w:val="13"/>
              </w:numPr>
            </w:pPr>
            <w:r>
              <w:t>Emplacement</w:t>
            </w:r>
          </w:p>
          <w:p w:rsidR="00B43C54" w:rsidRDefault="00B43C54" w:rsidP="00B43C54">
            <w:pPr>
              <w:pStyle w:val="Paragraphedeliste"/>
              <w:numPr>
                <w:ilvl w:val="0"/>
                <w:numId w:val="13"/>
              </w:numPr>
            </w:pPr>
            <w:r>
              <w:t>Utlisateur</w:t>
            </w:r>
          </w:p>
        </w:tc>
      </w:tr>
      <w:tr w:rsidR="00FB0069" w:rsidTr="00B43C54">
        <w:tc>
          <w:tcPr>
            <w:tcW w:w="3539" w:type="dxa"/>
          </w:tcPr>
          <w:p w:rsidR="00FB0069" w:rsidRDefault="00FB0069" w:rsidP="001E2348">
            <w:pPr>
              <w:rPr>
                <w:noProof/>
              </w:rPr>
            </w:pPr>
          </w:p>
        </w:tc>
        <w:tc>
          <w:tcPr>
            <w:tcW w:w="6400" w:type="dxa"/>
          </w:tcPr>
          <w:p w:rsidR="00FB0069" w:rsidRDefault="00FB0069" w:rsidP="001E2348"/>
        </w:tc>
      </w:tr>
    </w:tbl>
    <w:p w:rsidR="00B43C54" w:rsidRPr="007C712C" w:rsidRDefault="00B43C54" w:rsidP="001E2348"/>
    <w:tbl>
      <w:tblPr>
        <w:tblStyle w:val="Grilledutableau"/>
        <w:tblW w:w="0" w:type="auto"/>
        <w:tblLook w:val="04A0" w:firstRow="1" w:lastRow="0" w:firstColumn="1" w:lastColumn="0" w:noHBand="0" w:noVBand="1"/>
      </w:tblPr>
      <w:tblGrid>
        <w:gridCol w:w="4969"/>
        <w:gridCol w:w="4970"/>
      </w:tblGrid>
      <w:tr w:rsidR="00B43C54" w:rsidTr="00B43C54">
        <w:tc>
          <w:tcPr>
            <w:tcW w:w="4969" w:type="dxa"/>
          </w:tcPr>
          <w:p w:rsidR="00B43C54" w:rsidRDefault="00B43C54" w:rsidP="001E2348">
            <w:r>
              <w:rPr>
                <w:noProof/>
              </w:rPr>
              <w:drawing>
                <wp:inline distT="0" distB="0" distL="0" distR="0" wp14:anchorId="16EDFAA9" wp14:editId="4DEFFA65">
                  <wp:extent cx="2066925" cy="4276725"/>
                  <wp:effectExtent l="133350" t="133350" r="142875" b="1428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925" cy="4276725"/>
                          </a:xfrm>
                          <a:prstGeom prst="rect">
                            <a:avLst/>
                          </a:prstGeom>
                          <a:effectLst>
                            <a:glow rad="127000">
                              <a:srgbClr val="00B050"/>
                            </a:glow>
                          </a:effectLst>
                        </pic:spPr>
                      </pic:pic>
                    </a:graphicData>
                  </a:graphic>
                </wp:inline>
              </w:drawing>
            </w:r>
          </w:p>
        </w:tc>
        <w:tc>
          <w:tcPr>
            <w:tcW w:w="4970" w:type="dxa"/>
          </w:tcPr>
          <w:p w:rsidR="00B43C54" w:rsidRDefault="00B43C54" w:rsidP="001E2348"/>
          <w:p w:rsidR="00B43C54" w:rsidRDefault="00B43C54" w:rsidP="001E2348"/>
          <w:p w:rsidR="00B43C54" w:rsidRPr="00DA5912" w:rsidRDefault="00B43C54" w:rsidP="001E2348">
            <w:pPr>
              <w:rPr>
                <w:b/>
              </w:rPr>
            </w:pPr>
            <w:r w:rsidRPr="00DA5912">
              <w:rPr>
                <w:b/>
              </w:rPr>
              <w:t>Ressources pour la vue</w:t>
            </w:r>
          </w:p>
          <w:p w:rsidR="00B43C54" w:rsidRDefault="00B43C54" w:rsidP="00B43C54">
            <w:pPr>
              <w:pStyle w:val="Paragraphedeliste"/>
              <w:numPr>
                <w:ilvl w:val="0"/>
                <w:numId w:val="13"/>
              </w:numPr>
            </w:pPr>
            <w:r>
              <w:t>css : bootstrap</w:t>
            </w:r>
          </w:p>
          <w:p w:rsidR="00B43C54" w:rsidRDefault="00B43C54" w:rsidP="00B43C54">
            <w:pPr>
              <w:pStyle w:val="Paragraphedeliste"/>
              <w:numPr>
                <w:ilvl w:val="0"/>
                <w:numId w:val="13"/>
              </w:numPr>
            </w:pPr>
            <w:r>
              <w:t>polices</w:t>
            </w:r>
          </w:p>
          <w:p w:rsidR="00B43C54" w:rsidRDefault="00DA5912" w:rsidP="00B43C54">
            <w:pPr>
              <w:pStyle w:val="Paragraphedeliste"/>
              <w:numPr>
                <w:ilvl w:val="0"/>
                <w:numId w:val="13"/>
              </w:numPr>
            </w:pPr>
            <w:r>
              <w:t>images</w:t>
            </w:r>
          </w:p>
          <w:p w:rsidR="00DA5912" w:rsidRDefault="00DA5912" w:rsidP="00B43C54">
            <w:pPr>
              <w:pStyle w:val="Paragraphedeliste"/>
              <w:numPr>
                <w:ilvl w:val="0"/>
                <w:numId w:val="13"/>
              </w:numPr>
            </w:pPr>
            <w:r>
              <w:t>javascript</w:t>
            </w:r>
          </w:p>
          <w:p w:rsidR="00DA5912" w:rsidRDefault="00DA5912" w:rsidP="00DA5912">
            <w:pPr>
              <w:pStyle w:val="Paragraphedeliste"/>
            </w:pPr>
          </w:p>
          <w:p w:rsidR="00DA5912" w:rsidRDefault="00DA5912" w:rsidP="00DA5912">
            <w:pPr>
              <w:pStyle w:val="Paragraphedeliste"/>
            </w:pPr>
          </w:p>
          <w:p w:rsidR="00DA5912" w:rsidRDefault="00DA5912" w:rsidP="00DA5912">
            <w:pPr>
              <w:pStyle w:val="Paragraphedeliste"/>
            </w:pPr>
          </w:p>
          <w:p w:rsidR="00DA5912" w:rsidRDefault="00DA5912" w:rsidP="00DA5912"/>
          <w:p w:rsidR="00DA5912" w:rsidRPr="00DA5912" w:rsidRDefault="00DA5912" w:rsidP="00DA5912">
            <w:pPr>
              <w:rPr>
                <w:b/>
              </w:rPr>
            </w:pPr>
            <w:r w:rsidRPr="00DA5912">
              <w:rPr>
                <w:b/>
              </w:rPr>
              <w:t>Couche présen</w:t>
            </w:r>
            <w:r>
              <w:rPr>
                <w:b/>
              </w:rPr>
              <w:t>t</w:t>
            </w:r>
            <w:r w:rsidRPr="00DA5912">
              <w:rPr>
                <w:b/>
              </w:rPr>
              <w:t>ation</w:t>
            </w:r>
          </w:p>
          <w:p w:rsidR="00DA5912" w:rsidRDefault="00DA5912" w:rsidP="00DA5912">
            <w:pPr>
              <w:pStyle w:val="Paragraphedeliste"/>
              <w:numPr>
                <w:ilvl w:val="0"/>
                <w:numId w:val="13"/>
              </w:numPr>
            </w:pPr>
            <w:r>
              <w:t>layout</w:t>
            </w:r>
          </w:p>
          <w:p w:rsidR="00DA5912" w:rsidRDefault="00DA5912" w:rsidP="00DA5912">
            <w:pPr>
              <w:pStyle w:val="Paragraphedeliste"/>
              <w:numPr>
                <w:ilvl w:val="0"/>
                <w:numId w:val="13"/>
              </w:numPr>
            </w:pPr>
            <w:r>
              <w:t>vues</w:t>
            </w:r>
          </w:p>
          <w:p w:rsidR="00DA5912" w:rsidRDefault="00DA5912" w:rsidP="00DA5912">
            <w:pPr>
              <w:pStyle w:val="Paragraphedeliste"/>
              <w:numPr>
                <w:ilvl w:val="1"/>
                <w:numId w:val="13"/>
              </w:numPr>
            </w:pPr>
            <w:r>
              <w:t>fichiers.blade.php</w:t>
            </w:r>
          </w:p>
          <w:p w:rsidR="00DA5912" w:rsidRDefault="00DA5912" w:rsidP="00DA5912"/>
          <w:p w:rsidR="00DA5912" w:rsidRDefault="00DA5912" w:rsidP="00DA5912"/>
          <w:p w:rsidR="00DA5912" w:rsidRDefault="00DA5912" w:rsidP="00DA5912"/>
          <w:p w:rsidR="00DA5912" w:rsidRDefault="00DA5912" w:rsidP="00DA5912"/>
          <w:p w:rsidR="00DA5912" w:rsidRDefault="00DA5912" w:rsidP="00DA5912"/>
          <w:p w:rsidR="00DA5912" w:rsidRPr="00DA5912" w:rsidRDefault="00DA5912" w:rsidP="00DA5912">
            <w:pPr>
              <w:rPr>
                <w:b/>
              </w:rPr>
            </w:pPr>
            <w:r w:rsidRPr="00DA5912">
              <w:rPr>
                <w:b/>
              </w:rPr>
              <w:t>Le routeur</w:t>
            </w:r>
          </w:p>
          <w:p w:rsidR="00DA5912" w:rsidRDefault="00DA5912" w:rsidP="00DA5912">
            <w:pPr>
              <w:pStyle w:val="Paragraphedeliste"/>
              <w:numPr>
                <w:ilvl w:val="0"/>
                <w:numId w:val="13"/>
              </w:numPr>
            </w:pPr>
            <w:r>
              <w:t>web.php</w:t>
            </w:r>
          </w:p>
        </w:tc>
      </w:tr>
    </w:tbl>
    <w:p w:rsidR="001E2348" w:rsidRDefault="001E2348" w:rsidP="001E2348"/>
    <w:p w:rsidR="0080267A" w:rsidRDefault="0080267A" w:rsidP="0080267A">
      <w:pPr>
        <w:pStyle w:val="Titre1"/>
      </w:pPr>
      <w:r>
        <w:lastRenderedPageBreak/>
        <w:t xml:space="preserve">Travail à faire </w:t>
      </w:r>
    </w:p>
    <w:p w:rsidR="0080267A" w:rsidRDefault="0080267A" w:rsidP="001E2348"/>
    <w:p w:rsidR="0080267A" w:rsidRDefault="0080267A" w:rsidP="001E2348"/>
    <w:p w:rsidR="0080267A" w:rsidRDefault="0080267A" w:rsidP="0080267A">
      <w:pPr>
        <w:pStyle w:val="Titre2"/>
      </w:pPr>
      <w:r>
        <w:t xml:space="preserve">Lancement de l’application </w:t>
      </w:r>
    </w:p>
    <w:p w:rsidR="0080267A" w:rsidRDefault="0080267A" w:rsidP="001E2348"/>
    <w:p w:rsidR="0080267A" w:rsidRDefault="0080267A" w:rsidP="001E2348">
      <w:r>
        <w:t xml:space="preserve">Vous </w:t>
      </w:r>
      <w:r w:rsidR="00537A80">
        <w:t>devez récupérer sur le partage :</w:t>
      </w:r>
    </w:p>
    <w:p w:rsidR="00537A80" w:rsidRDefault="00537A80" w:rsidP="00537A80">
      <w:pPr>
        <w:pStyle w:val="Paragraphedeliste"/>
        <w:numPr>
          <w:ilvl w:val="0"/>
          <w:numId w:val="13"/>
        </w:numPr>
      </w:pPr>
      <w:r>
        <w:t xml:space="preserve">l’application au format Zip sur le partage </w:t>
      </w:r>
    </w:p>
    <w:p w:rsidR="00537A80" w:rsidRDefault="00537A80" w:rsidP="00537A80">
      <w:pPr>
        <w:pStyle w:val="Paragraphedeliste"/>
        <w:numPr>
          <w:ilvl w:val="0"/>
          <w:numId w:val="13"/>
        </w:numPr>
      </w:pPr>
      <w:r>
        <w:t>la base de données Cerisaie.sql</w:t>
      </w:r>
    </w:p>
    <w:p w:rsidR="00537A80" w:rsidRDefault="00537A80" w:rsidP="00537A80"/>
    <w:p w:rsidR="00537A80" w:rsidRDefault="00537A80" w:rsidP="00537A80">
      <w:r>
        <w:t>Vous vous créez un répertoire nommé laravel dans votre htdocs local et vous décompressez l’application ProjetCerisaie.zip</w:t>
      </w:r>
    </w:p>
    <w:p w:rsidR="00F54302" w:rsidRDefault="00F54302" w:rsidP="00537A80"/>
    <w:p w:rsidR="00F54302" w:rsidRDefault="00F54302" w:rsidP="00537A80">
      <w:r>
        <w:t xml:space="preserve">Vous chargez l’application sous </w:t>
      </w:r>
      <w:r w:rsidR="004E3FB6">
        <w:t>PhpStorm</w:t>
      </w:r>
      <w:r>
        <w:t xml:space="preserve"> et vous la lancez :</w:t>
      </w:r>
    </w:p>
    <w:p w:rsidR="00F54302" w:rsidRDefault="00F54302" w:rsidP="00537A80"/>
    <w:p w:rsidR="00F54302" w:rsidRDefault="00F54302" w:rsidP="00537A80">
      <w:r>
        <w:rPr>
          <w:noProof/>
        </w:rPr>
        <w:drawing>
          <wp:inline distT="0" distB="0" distL="0" distR="0" wp14:anchorId="0EF2C68F" wp14:editId="2D21CEAF">
            <wp:extent cx="6317615" cy="1095375"/>
            <wp:effectExtent l="133350" t="133350" r="140335" b="1428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6898" cy="1096985"/>
                    </a:xfrm>
                    <a:prstGeom prst="rect">
                      <a:avLst/>
                    </a:prstGeom>
                    <a:effectLst>
                      <a:glow rad="127000">
                        <a:srgbClr val="00B050"/>
                      </a:glow>
                    </a:effectLst>
                  </pic:spPr>
                </pic:pic>
              </a:graphicData>
            </a:graphic>
          </wp:inline>
        </w:drawing>
      </w:r>
    </w:p>
    <w:p w:rsidR="0080267A" w:rsidRDefault="00F54302" w:rsidP="00F54302">
      <w:pPr>
        <w:pStyle w:val="Titre3"/>
      </w:pPr>
      <w:r>
        <w:t>Connexion</w:t>
      </w:r>
    </w:p>
    <w:p w:rsidR="00F54302" w:rsidRDefault="00F54302" w:rsidP="00F54302"/>
    <w:p w:rsidR="00F54302" w:rsidRDefault="00F54302" w:rsidP="00F54302">
      <w:r>
        <w:t>Vous pouvez utiliser : Merlot/secret</w:t>
      </w:r>
    </w:p>
    <w:p w:rsidR="00F54302" w:rsidRPr="00F54302" w:rsidRDefault="00F54302" w:rsidP="00F54302">
      <w:r>
        <w:rPr>
          <w:noProof/>
        </w:rPr>
        <w:drawing>
          <wp:inline distT="0" distB="0" distL="0" distR="0" wp14:anchorId="42D8F631" wp14:editId="3B05CFDE">
            <wp:extent cx="6317615" cy="2085340"/>
            <wp:effectExtent l="133350" t="133350" r="140335" b="12446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7615" cy="2085340"/>
                    </a:xfrm>
                    <a:prstGeom prst="rect">
                      <a:avLst/>
                    </a:prstGeom>
                    <a:effectLst>
                      <a:glow rad="127000">
                        <a:srgbClr val="00B050"/>
                      </a:glow>
                    </a:effectLst>
                  </pic:spPr>
                </pic:pic>
              </a:graphicData>
            </a:graphic>
          </wp:inline>
        </w:drawing>
      </w:r>
    </w:p>
    <w:p w:rsidR="0080267A" w:rsidRDefault="0080267A" w:rsidP="00F54302"/>
    <w:p w:rsidR="00F54302" w:rsidRDefault="00F54302" w:rsidP="00F54302">
      <w:r>
        <w:t>Vous obtenez la page suivante :</w:t>
      </w:r>
    </w:p>
    <w:p w:rsidR="00F54302" w:rsidRDefault="00F54302" w:rsidP="00F54302"/>
    <w:p w:rsidR="00B7527B" w:rsidRDefault="00B7527B" w:rsidP="00F54302">
      <w:r>
        <w:rPr>
          <w:noProof/>
        </w:rPr>
        <w:lastRenderedPageBreak/>
        <w:drawing>
          <wp:inline distT="0" distB="0" distL="0" distR="0" wp14:anchorId="411622AA" wp14:editId="1354DDE1">
            <wp:extent cx="6317615" cy="1813560"/>
            <wp:effectExtent l="133350" t="133350" r="140335" b="129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7615" cy="1813560"/>
                    </a:xfrm>
                    <a:prstGeom prst="rect">
                      <a:avLst/>
                    </a:prstGeom>
                    <a:effectLst>
                      <a:glow rad="127000">
                        <a:srgbClr val="00B050"/>
                      </a:glow>
                    </a:effectLst>
                  </pic:spPr>
                </pic:pic>
              </a:graphicData>
            </a:graphic>
          </wp:inline>
        </w:drawing>
      </w:r>
    </w:p>
    <w:p w:rsidR="00F54302" w:rsidRDefault="00F54302" w:rsidP="00F54302"/>
    <w:p w:rsidR="00F54302" w:rsidRDefault="00F54302" w:rsidP="00F54302"/>
    <w:p w:rsidR="00F54302" w:rsidRDefault="00F54302" w:rsidP="00F54302">
      <w:pPr>
        <w:pStyle w:val="Titre3"/>
      </w:pPr>
      <w:r>
        <w:t xml:space="preserve">Affichage des séjours </w:t>
      </w:r>
    </w:p>
    <w:p w:rsidR="00784B50" w:rsidRDefault="00784B50" w:rsidP="00784B50"/>
    <w:p w:rsidR="00784B50" w:rsidRDefault="00784B50" w:rsidP="00784B50">
      <w:r>
        <w:t>Avec le menu lister les séjours, vous pouvez :</w:t>
      </w:r>
    </w:p>
    <w:p w:rsidR="00784B50" w:rsidRDefault="00784B50" w:rsidP="00784B50">
      <w:pPr>
        <w:pStyle w:val="Paragraphedeliste"/>
        <w:numPr>
          <w:ilvl w:val="0"/>
          <w:numId w:val="13"/>
        </w:numPr>
      </w:pPr>
      <w:r>
        <w:t>afficher la liste des séjours</w:t>
      </w:r>
    </w:p>
    <w:p w:rsidR="00784B50" w:rsidRDefault="00784B50" w:rsidP="00784B50">
      <w:pPr>
        <w:pStyle w:val="Paragraphedeliste"/>
        <w:numPr>
          <w:ilvl w:val="0"/>
          <w:numId w:val="13"/>
        </w:numPr>
      </w:pPr>
      <w:r>
        <w:t>modifier un séjour</w:t>
      </w:r>
    </w:p>
    <w:p w:rsidR="00784B50" w:rsidRDefault="00784B50" w:rsidP="00784B50">
      <w:pPr>
        <w:pStyle w:val="Paragraphedeliste"/>
        <w:numPr>
          <w:ilvl w:val="0"/>
          <w:numId w:val="13"/>
        </w:numPr>
      </w:pPr>
      <w:r>
        <w:t>supprimer un séjour</w:t>
      </w:r>
    </w:p>
    <w:p w:rsidR="00784B50" w:rsidRDefault="00784B50" w:rsidP="00784B50"/>
    <w:p w:rsidR="00784B50" w:rsidRPr="00784B50" w:rsidRDefault="00784B50" w:rsidP="00784B50">
      <w:r>
        <w:t>Vous pouvez aussi ajouter un séjour.</w:t>
      </w:r>
    </w:p>
    <w:p w:rsidR="00F54302" w:rsidRDefault="00F54302" w:rsidP="00F54302"/>
    <w:p w:rsidR="00F54302" w:rsidRPr="00F54302" w:rsidRDefault="00F54302" w:rsidP="00F54302">
      <w:r>
        <w:rPr>
          <w:noProof/>
        </w:rPr>
        <w:drawing>
          <wp:inline distT="0" distB="0" distL="0" distR="0" wp14:anchorId="3D588AFC" wp14:editId="28F4885F">
            <wp:extent cx="6317615" cy="4425315"/>
            <wp:effectExtent l="133350" t="133350" r="140335" b="127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7615" cy="4425315"/>
                    </a:xfrm>
                    <a:prstGeom prst="rect">
                      <a:avLst/>
                    </a:prstGeom>
                    <a:effectLst>
                      <a:glow rad="127000">
                        <a:srgbClr val="00B050"/>
                      </a:glow>
                    </a:effectLst>
                  </pic:spPr>
                </pic:pic>
              </a:graphicData>
            </a:graphic>
          </wp:inline>
        </w:drawing>
      </w:r>
    </w:p>
    <w:p w:rsidR="00957E71" w:rsidRDefault="00957E71" w:rsidP="00957E71"/>
    <w:p w:rsidR="00957E71" w:rsidRDefault="00957E71" w:rsidP="00957E71">
      <w:pPr>
        <w:jc w:val="center"/>
      </w:pPr>
    </w:p>
    <w:p w:rsidR="00957E71" w:rsidRDefault="00784B50" w:rsidP="00784B50">
      <w:pPr>
        <w:pStyle w:val="Titre3"/>
      </w:pPr>
      <w:r>
        <w:lastRenderedPageBreak/>
        <w:t xml:space="preserve">Modifier un séjour </w:t>
      </w:r>
    </w:p>
    <w:p w:rsidR="0080267A" w:rsidRDefault="0080267A" w:rsidP="001E2348"/>
    <w:p w:rsidR="00957E71" w:rsidRDefault="00784B50" w:rsidP="001E2348">
      <w:bookmarkStart w:id="1" w:name="_GoBack"/>
      <w:r>
        <w:rPr>
          <w:noProof/>
        </w:rPr>
        <w:drawing>
          <wp:inline distT="0" distB="0" distL="0" distR="0" wp14:anchorId="78A7A669" wp14:editId="6C1F384F">
            <wp:extent cx="4447383" cy="3128645"/>
            <wp:effectExtent l="133350" t="133350" r="125095" b="128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4077" cy="3133354"/>
                    </a:xfrm>
                    <a:prstGeom prst="rect">
                      <a:avLst/>
                    </a:prstGeom>
                    <a:effectLst>
                      <a:glow rad="127000">
                        <a:srgbClr val="00B050"/>
                      </a:glow>
                    </a:effectLst>
                  </pic:spPr>
                </pic:pic>
              </a:graphicData>
            </a:graphic>
          </wp:inline>
        </w:drawing>
      </w:r>
    </w:p>
    <w:bookmarkEnd w:id="1"/>
    <w:p w:rsidR="00957E71" w:rsidRDefault="00957E71" w:rsidP="001E2348"/>
    <w:p w:rsidR="00730E86" w:rsidRDefault="00730E86" w:rsidP="00730E86">
      <w:pPr>
        <w:pStyle w:val="Titre3"/>
      </w:pPr>
      <w:r>
        <w:t xml:space="preserve">Supprimer un séjour </w:t>
      </w:r>
    </w:p>
    <w:p w:rsidR="00730E86" w:rsidRDefault="00730E86" w:rsidP="00730E86"/>
    <w:p w:rsidR="00730E86" w:rsidRPr="00730E86" w:rsidRDefault="00730E86" w:rsidP="00730E86">
      <w:r>
        <w:rPr>
          <w:noProof/>
        </w:rPr>
        <w:drawing>
          <wp:inline distT="0" distB="0" distL="0" distR="0" wp14:anchorId="7E959CE9" wp14:editId="0A792FF4">
            <wp:extent cx="6317615" cy="2698115"/>
            <wp:effectExtent l="133350" t="133350" r="140335" b="1403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7615" cy="2698115"/>
                    </a:xfrm>
                    <a:prstGeom prst="rect">
                      <a:avLst/>
                    </a:prstGeom>
                    <a:effectLst>
                      <a:glow rad="127000">
                        <a:srgbClr val="00B050"/>
                      </a:glow>
                    </a:effectLst>
                  </pic:spPr>
                </pic:pic>
              </a:graphicData>
            </a:graphic>
          </wp:inline>
        </w:drawing>
      </w:r>
    </w:p>
    <w:p w:rsidR="00730E86" w:rsidRDefault="00730E86" w:rsidP="001E2348"/>
    <w:p w:rsidR="00BD5BAB" w:rsidRDefault="00BD5BAB" w:rsidP="001E2348"/>
    <w:p w:rsidR="00BD5BAB" w:rsidRDefault="00BD5BAB" w:rsidP="001E2348"/>
    <w:p w:rsidR="00BD5BAB" w:rsidRDefault="00BD5BAB" w:rsidP="001E2348"/>
    <w:p w:rsidR="00BD5BAB" w:rsidRDefault="00BD5BAB" w:rsidP="001E2348"/>
    <w:p w:rsidR="00BD5BAB" w:rsidRDefault="00BD5BAB" w:rsidP="001E2348"/>
    <w:p w:rsidR="00BD5BAB" w:rsidRDefault="00BD5BAB" w:rsidP="001E2348"/>
    <w:p w:rsidR="00BD5BAB" w:rsidRDefault="00BD5BAB" w:rsidP="001E2348"/>
    <w:p w:rsidR="00BD5BAB" w:rsidRDefault="00BD5BAB" w:rsidP="001E2348"/>
    <w:p w:rsidR="00BD5BAB" w:rsidRDefault="00BD5BAB" w:rsidP="001E2348"/>
    <w:p w:rsidR="00730E86" w:rsidRDefault="00730E86" w:rsidP="00BD5BAB">
      <w:pPr>
        <w:pStyle w:val="Titre3"/>
      </w:pPr>
      <w:r>
        <w:lastRenderedPageBreak/>
        <w:t>Ajouter un séjour</w:t>
      </w:r>
    </w:p>
    <w:p w:rsidR="00730E86" w:rsidRDefault="00730E86" w:rsidP="001E2348"/>
    <w:p w:rsidR="00730E86" w:rsidRDefault="00730E86" w:rsidP="007C1F12">
      <w:pPr>
        <w:jc w:val="center"/>
      </w:pPr>
      <w:r>
        <w:rPr>
          <w:noProof/>
        </w:rPr>
        <w:drawing>
          <wp:inline distT="0" distB="0" distL="0" distR="0" wp14:anchorId="0F894E36" wp14:editId="65B02BB2">
            <wp:extent cx="4291012" cy="3966427"/>
            <wp:effectExtent l="133350" t="133350" r="128905" b="129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6183" cy="3971207"/>
                    </a:xfrm>
                    <a:prstGeom prst="rect">
                      <a:avLst/>
                    </a:prstGeom>
                    <a:effectLst>
                      <a:glow rad="127000">
                        <a:srgbClr val="00B050"/>
                      </a:glow>
                    </a:effectLst>
                  </pic:spPr>
                </pic:pic>
              </a:graphicData>
            </a:graphic>
          </wp:inline>
        </w:drawing>
      </w:r>
    </w:p>
    <w:p w:rsidR="00957E71" w:rsidRDefault="00957E71" w:rsidP="001E2348"/>
    <w:p w:rsidR="00957E71" w:rsidRDefault="00957E71" w:rsidP="001E2348"/>
    <w:p w:rsidR="007C3126" w:rsidRDefault="007C3126" w:rsidP="001E2348"/>
    <w:p w:rsidR="007C3126" w:rsidRDefault="007C3126" w:rsidP="001E2348"/>
    <w:p w:rsidR="00957E71" w:rsidRDefault="00957E71" w:rsidP="00957E71">
      <w:pPr>
        <w:pStyle w:val="Titre2"/>
      </w:pPr>
      <w:r>
        <w:t xml:space="preserve">Etude de l’application </w:t>
      </w:r>
    </w:p>
    <w:p w:rsidR="00957E71" w:rsidRDefault="00957E71" w:rsidP="001E2348"/>
    <w:p w:rsidR="00957E71" w:rsidRDefault="00410AE9" w:rsidP="00AE5966">
      <w:pPr>
        <w:pStyle w:val="Titre3"/>
      </w:pPr>
      <w:r>
        <w:t>Ré</w:t>
      </w:r>
      <w:r w:rsidR="007C1F12">
        <w:t>pondez aux questions suivantes </w:t>
      </w:r>
    </w:p>
    <w:p w:rsidR="00410AE9" w:rsidRDefault="00410AE9" w:rsidP="001E2348"/>
    <w:p w:rsidR="00410AE9" w:rsidRDefault="00894887" w:rsidP="00824160">
      <w:pPr>
        <w:pStyle w:val="Paragraphedeliste"/>
        <w:numPr>
          <w:ilvl w:val="0"/>
          <w:numId w:val="23"/>
        </w:numPr>
      </w:pPr>
      <w:r>
        <w:t>Comment la demande de l</w:t>
      </w:r>
      <w:r w:rsidR="00824160">
        <w:t>’utilisateur ‘</w:t>
      </w:r>
      <w:r>
        <w:t>Lister Séjour</w:t>
      </w:r>
      <w:r w:rsidR="00824160">
        <w:t xml:space="preserve"> </w:t>
      </w:r>
      <w:r>
        <w:t xml:space="preserve">arrive-t-elle au </w:t>
      </w:r>
      <w:r w:rsidR="00824160">
        <w:t xml:space="preserve"> contrôleur ?</w:t>
      </w:r>
      <w:r w:rsidR="00F80062">
        <w:t xml:space="preserve"> </w:t>
      </w:r>
      <w:r>
        <w:t xml:space="preserve">Quelle méthode ce dernier appelle –t-il ? </w:t>
      </w:r>
    </w:p>
    <w:p w:rsidR="00824160" w:rsidRDefault="00824160" w:rsidP="00824160"/>
    <w:tbl>
      <w:tblPr>
        <w:tblStyle w:val="Grilledutableau"/>
        <w:tblW w:w="0" w:type="auto"/>
        <w:tblInd w:w="704" w:type="dxa"/>
        <w:tblLook w:val="04A0" w:firstRow="1" w:lastRow="0" w:firstColumn="1" w:lastColumn="0" w:noHBand="0" w:noVBand="1"/>
      </w:tblPr>
      <w:tblGrid>
        <w:gridCol w:w="9235"/>
      </w:tblGrid>
      <w:tr w:rsidR="00824160" w:rsidRPr="00894887" w:rsidTr="00AE5966">
        <w:tc>
          <w:tcPr>
            <w:tcW w:w="9235" w:type="dxa"/>
          </w:tcPr>
          <w:p w:rsidR="00824160" w:rsidRDefault="00824160" w:rsidP="00824160"/>
          <w:p w:rsidR="00894887" w:rsidRDefault="00894887" w:rsidP="00824160"/>
          <w:p w:rsidR="00894887" w:rsidRDefault="00894887" w:rsidP="00824160"/>
          <w:p w:rsidR="00894887" w:rsidRDefault="00894887" w:rsidP="00824160"/>
          <w:p w:rsidR="00894887" w:rsidRDefault="00894887" w:rsidP="00824160"/>
          <w:p w:rsidR="00894887" w:rsidRPr="00894887" w:rsidRDefault="00894887" w:rsidP="00824160"/>
          <w:p w:rsidR="00824160" w:rsidRPr="00894887" w:rsidRDefault="00824160" w:rsidP="00824160"/>
        </w:tc>
      </w:tr>
    </w:tbl>
    <w:p w:rsidR="00824160" w:rsidRPr="00894887" w:rsidRDefault="00824160" w:rsidP="00824160"/>
    <w:p w:rsidR="00824160" w:rsidRPr="00894887" w:rsidRDefault="00824160" w:rsidP="00824160"/>
    <w:p w:rsidR="00824160" w:rsidRDefault="00824160" w:rsidP="00824160"/>
    <w:p w:rsidR="00BD5BAB" w:rsidRDefault="00BD5BAB" w:rsidP="00824160"/>
    <w:p w:rsidR="00BD5BAB" w:rsidRDefault="00BD5BAB" w:rsidP="00824160"/>
    <w:p w:rsidR="00BD5BAB" w:rsidRPr="00894887" w:rsidRDefault="00BD5BAB" w:rsidP="00824160"/>
    <w:p w:rsidR="00824160" w:rsidRDefault="00824160" w:rsidP="00824160">
      <w:pPr>
        <w:pStyle w:val="Paragraphedeliste"/>
        <w:numPr>
          <w:ilvl w:val="0"/>
          <w:numId w:val="23"/>
        </w:numPr>
      </w:pPr>
      <w:r>
        <w:lastRenderedPageBreak/>
        <w:t xml:space="preserve">Sous quelle forme les données correspondant à l’affichage passent-elles du contrôleur à la couche de présentation ? Quel est le langage qui est utilisé ? </w:t>
      </w:r>
    </w:p>
    <w:p w:rsidR="00824160" w:rsidRDefault="00824160" w:rsidP="00824160"/>
    <w:tbl>
      <w:tblPr>
        <w:tblStyle w:val="Grilledutableau"/>
        <w:tblW w:w="0" w:type="auto"/>
        <w:tblInd w:w="704" w:type="dxa"/>
        <w:tblLook w:val="04A0" w:firstRow="1" w:lastRow="0" w:firstColumn="1" w:lastColumn="0" w:noHBand="0" w:noVBand="1"/>
      </w:tblPr>
      <w:tblGrid>
        <w:gridCol w:w="9235"/>
      </w:tblGrid>
      <w:tr w:rsidR="00824160" w:rsidTr="00AE5966">
        <w:tc>
          <w:tcPr>
            <w:tcW w:w="9235" w:type="dxa"/>
          </w:tcPr>
          <w:p w:rsidR="00824160" w:rsidRDefault="00824160" w:rsidP="00824160"/>
          <w:p w:rsidR="00824160" w:rsidRDefault="00824160" w:rsidP="00824160"/>
          <w:p w:rsidR="00894887" w:rsidRDefault="00894887" w:rsidP="00824160"/>
          <w:p w:rsidR="00824160" w:rsidRDefault="00824160" w:rsidP="00824160"/>
          <w:p w:rsidR="00824160" w:rsidRDefault="00824160" w:rsidP="00824160"/>
          <w:p w:rsidR="00824160" w:rsidRDefault="00824160" w:rsidP="00824160"/>
        </w:tc>
      </w:tr>
    </w:tbl>
    <w:p w:rsidR="00824160" w:rsidRDefault="00824160" w:rsidP="00824160"/>
    <w:p w:rsidR="0065729B" w:rsidRDefault="0065729B" w:rsidP="0065729B">
      <w:pPr>
        <w:pStyle w:val="Paragraphedeliste"/>
        <w:numPr>
          <w:ilvl w:val="0"/>
          <w:numId w:val="23"/>
        </w:numPr>
      </w:pPr>
      <w:r>
        <w:t xml:space="preserve">Quel est le rôle de la page master.blade.php ? Comment la vue listerSejours.blade.php va–t-elle communiquer avec cette dernière ? </w:t>
      </w:r>
    </w:p>
    <w:p w:rsidR="0065729B" w:rsidRDefault="0065729B" w:rsidP="0065729B"/>
    <w:tbl>
      <w:tblPr>
        <w:tblStyle w:val="Grilledutableau"/>
        <w:tblW w:w="0" w:type="auto"/>
        <w:tblInd w:w="704" w:type="dxa"/>
        <w:tblLook w:val="04A0" w:firstRow="1" w:lastRow="0" w:firstColumn="1" w:lastColumn="0" w:noHBand="0" w:noVBand="1"/>
      </w:tblPr>
      <w:tblGrid>
        <w:gridCol w:w="9235"/>
      </w:tblGrid>
      <w:tr w:rsidR="0065729B" w:rsidTr="00F41C5C">
        <w:tc>
          <w:tcPr>
            <w:tcW w:w="9235" w:type="dxa"/>
          </w:tcPr>
          <w:p w:rsidR="0065729B" w:rsidRDefault="0065729B" w:rsidP="00F41C5C"/>
          <w:p w:rsidR="0065729B" w:rsidRDefault="0065729B" w:rsidP="00F41C5C"/>
          <w:p w:rsidR="0065729B" w:rsidRDefault="0065729B" w:rsidP="00F41C5C"/>
          <w:p w:rsidR="0065729B" w:rsidRDefault="0065729B" w:rsidP="00F41C5C"/>
          <w:p w:rsidR="0065729B" w:rsidRDefault="0065729B" w:rsidP="00F41C5C"/>
          <w:p w:rsidR="0065729B" w:rsidRDefault="0065729B" w:rsidP="00F41C5C"/>
        </w:tc>
      </w:tr>
    </w:tbl>
    <w:p w:rsidR="0065729B" w:rsidRDefault="0065729B" w:rsidP="0065729B"/>
    <w:p w:rsidR="00824160" w:rsidRDefault="00824160" w:rsidP="00824160"/>
    <w:p w:rsidR="00824160" w:rsidRDefault="00BE7836" w:rsidP="00824160">
      <w:pPr>
        <w:pStyle w:val="Paragraphedeliste"/>
        <w:numPr>
          <w:ilvl w:val="0"/>
          <w:numId w:val="23"/>
        </w:numPr>
      </w:pPr>
      <w:r>
        <w:t>Modification d’un séjour : c</w:t>
      </w:r>
      <w:r w:rsidR="00894887">
        <w:t xml:space="preserve">omment le paramètre </w:t>
      </w:r>
      <w:r>
        <w:t>« numéro de séjour » arrive-t-il au contrôleur ?</w:t>
      </w:r>
    </w:p>
    <w:p w:rsidR="00AE5966" w:rsidRDefault="00AE5966" w:rsidP="00AE5966">
      <w:pPr>
        <w:pStyle w:val="Paragraphedeliste"/>
      </w:pPr>
    </w:p>
    <w:tbl>
      <w:tblPr>
        <w:tblStyle w:val="Grilledutableau"/>
        <w:tblW w:w="0" w:type="auto"/>
        <w:tblInd w:w="720" w:type="dxa"/>
        <w:tblLook w:val="04A0" w:firstRow="1" w:lastRow="0" w:firstColumn="1" w:lastColumn="0" w:noHBand="0" w:noVBand="1"/>
      </w:tblPr>
      <w:tblGrid>
        <w:gridCol w:w="9219"/>
      </w:tblGrid>
      <w:tr w:rsidR="00AE5966" w:rsidTr="00AE5966">
        <w:tc>
          <w:tcPr>
            <w:tcW w:w="9939" w:type="dxa"/>
          </w:tcPr>
          <w:p w:rsidR="00AE5966" w:rsidRDefault="00AE5966" w:rsidP="00AE5966">
            <w:pPr>
              <w:pStyle w:val="Paragraphedeliste"/>
              <w:ind w:left="0"/>
            </w:pPr>
          </w:p>
          <w:p w:rsidR="00AE5966" w:rsidRDefault="00AE5966" w:rsidP="00AE5966">
            <w:pPr>
              <w:pStyle w:val="Paragraphedeliste"/>
              <w:ind w:left="0"/>
            </w:pPr>
          </w:p>
          <w:p w:rsidR="00BE7836" w:rsidRDefault="00BE7836" w:rsidP="00AE5966">
            <w:pPr>
              <w:pStyle w:val="Paragraphedeliste"/>
              <w:ind w:left="0"/>
            </w:pPr>
          </w:p>
          <w:p w:rsidR="00AE5966" w:rsidRDefault="00AE5966" w:rsidP="00AE5966">
            <w:pPr>
              <w:pStyle w:val="Paragraphedeliste"/>
              <w:ind w:left="0"/>
            </w:pPr>
          </w:p>
          <w:p w:rsidR="00AE5966" w:rsidRDefault="00AE5966" w:rsidP="00AE5966">
            <w:pPr>
              <w:pStyle w:val="Paragraphedeliste"/>
              <w:ind w:left="0"/>
            </w:pPr>
          </w:p>
        </w:tc>
      </w:tr>
    </w:tbl>
    <w:p w:rsidR="00AE5966" w:rsidRDefault="00AE5966" w:rsidP="00AE5966">
      <w:pPr>
        <w:pStyle w:val="Paragraphedeliste"/>
      </w:pPr>
    </w:p>
    <w:p w:rsidR="00BE7836" w:rsidRDefault="00BE7836" w:rsidP="00AE5966">
      <w:pPr>
        <w:pStyle w:val="Paragraphedeliste"/>
        <w:numPr>
          <w:ilvl w:val="0"/>
          <w:numId w:val="23"/>
        </w:numPr>
      </w:pPr>
      <w:r>
        <w:t>Présentez sous forme d’un diagramme d’états le processus de connexion en faisant apparaître :</w:t>
      </w:r>
    </w:p>
    <w:p w:rsidR="00BE7836" w:rsidRDefault="00BE7836" w:rsidP="00BE7836">
      <w:pPr>
        <w:pStyle w:val="Paragraphedeliste"/>
        <w:numPr>
          <w:ilvl w:val="1"/>
          <w:numId w:val="13"/>
        </w:numPr>
      </w:pPr>
      <w:r>
        <w:t>le contrôleur</w:t>
      </w:r>
    </w:p>
    <w:p w:rsidR="00BE7836" w:rsidRDefault="00BE7836" w:rsidP="00BE7836">
      <w:pPr>
        <w:pStyle w:val="Paragraphedeliste"/>
        <w:numPr>
          <w:ilvl w:val="1"/>
          <w:numId w:val="13"/>
        </w:numPr>
      </w:pPr>
      <w:r>
        <w:t xml:space="preserve">le routeur </w:t>
      </w:r>
    </w:p>
    <w:p w:rsidR="00824160" w:rsidRDefault="00BE7836" w:rsidP="00BE7836">
      <w:pPr>
        <w:pStyle w:val="Paragraphedeliste"/>
        <w:numPr>
          <w:ilvl w:val="1"/>
          <w:numId w:val="13"/>
        </w:numPr>
      </w:pPr>
      <w:r>
        <w:t>les méthodes invoquées (arcs)</w:t>
      </w:r>
      <w:r w:rsidR="00AE5966">
        <w:t xml:space="preserve"> </w:t>
      </w:r>
    </w:p>
    <w:p w:rsidR="00BE7836" w:rsidRDefault="00BE7836" w:rsidP="00BE7836">
      <w:pPr>
        <w:pStyle w:val="Paragraphedeliste"/>
        <w:numPr>
          <w:ilvl w:val="1"/>
          <w:numId w:val="13"/>
        </w:numPr>
      </w:pPr>
      <w:r>
        <w:t>les pages affichées</w:t>
      </w:r>
    </w:p>
    <w:p w:rsidR="00824160" w:rsidRDefault="00824160" w:rsidP="00824160"/>
    <w:tbl>
      <w:tblPr>
        <w:tblStyle w:val="Grilledutableau"/>
        <w:tblW w:w="0" w:type="auto"/>
        <w:tblInd w:w="704" w:type="dxa"/>
        <w:tblLook w:val="04A0" w:firstRow="1" w:lastRow="0" w:firstColumn="1" w:lastColumn="0" w:noHBand="0" w:noVBand="1"/>
      </w:tblPr>
      <w:tblGrid>
        <w:gridCol w:w="9235"/>
      </w:tblGrid>
      <w:tr w:rsidR="00AE5966" w:rsidTr="00AE5966">
        <w:tc>
          <w:tcPr>
            <w:tcW w:w="9235" w:type="dxa"/>
          </w:tcPr>
          <w:p w:rsidR="00AE5966" w:rsidRDefault="00AE5966" w:rsidP="00824160"/>
          <w:p w:rsidR="00AE5966" w:rsidRDefault="00AE5966" w:rsidP="00824160"/>
          <w:p w:rsidR="00AE5966" w:rsidRDefault="00AE5966" w:rsidP="00824160"/>
          <w:p w:rsidR="00AE5966" w:rsidRDefault="00AE5966" w:rsidP="00824160"/>
          <w:p w:rsidR="00AE5966" w:rsidRDefault="00AE5966" w:rsidP="00824160"/>
          <w:p w:rsidR="00AE5966" w:rsidRDefault="00AE5966" w:rsidP="00824160"/>
        </w:tc>
      </w:tr>
    </w:tbl>
    <w:p w:rsidR="00824160" w:rsidRDefault="00824160" w:rsidP="00824160"/>
    <w:p w:rsidR="001E17A7" w:rsidRDefault="008501E0" w:rsidP="001E17A7">
      <w:pPr>
        <w:pStyle w:val="Paragraphedeliste"/>
        <w:numPr>
          <w:ilvl w:val="0"/>
          <w:numId w:val="23"/>
        </w:numPr>
      </w:pPr>
      <w:r>
        <w:t xml:space="preserve">Simulez une erreur Sql dans la méthode </w:t>
      </w:r>
      <w:r w:rsidR="007C1F12">
        <w:t xml:space="preserve">getListeSejours (NumSej -&gt;  Num) </w:t>
      </w:r>
      <w:r w:rsidR="001E17A7">
        <w:t>?</w:t>
      </w:r>
      <w:r w:rsidR="007C1F12">
        <w:t xml:space="preserve"> Comment l’erreur remonte-t-elle ? </w:t>
      </w:r>
      <w:r w:rsidR="001E17A7">
        <w:t xml:space="preserve"> </w:t>
      </w:r>
      <w:r w:rsidR="007C1F12">
        <w:t xml:space="preserve">Dans quelle page est-elle affichée ? </w:t>
      </w:r>
    </w:p>
    <w:p w:rsidR="001E17A7" w:rsidRDefault="001E17A7" w:rsidP="001E17A7">
      <w:pPr>
        <w:pStyle w:val="Paragraphedeliste"/>
      </w:pPr>
    </w:p>
    <w:tbl>
      <w:tblPr>
        <w:tblStyle w:val="Grilledutableau"/>
        <w:tblW w:w="0" w:type="auto"/>
        <w:tblInd w:w="720" w:type="dxa"/>
        <w:tblLook w:val="04A0" w:firstRow="1" w:lastRow="0" w:firstColumn="1" w:lastColumn="0" w:noHBand="0" w:noVBand="1"/>
      </w:tblPr>
      <w:tblGrid>
        <w:gridCol w:w="9219"/>
      </w:tblGrid>
      <w:tr w:rsidR="001E17A7" w:rsidTr="001E17A7">
        <w:tc>
          <w:tcPr>
            <w:tcW w:w="9939" w:type="dxa"/>
          </w:tcPr>
          <w:p w:rsidR="001E17A7" w:rsidRDefault="001E17A7" w:rsidP="001E17A7">
            <w:pPr>
              <w:pStyle w:val="Paragraphedeliste"/>
              <w:ind w:left="0"/>
            </w:pPr>
          </w:p>
          <w:p w:rsidR="001E17A7" w:rsidRDefault="001E17A7" w:rsidP="001E17A7">
            <w:pPr>
              <w:pStyle w:val="Paragraphedeliste"/>
              <w:ind w:left="0"/>
            </w:pPr>
          </w:p>
          <w:p w:rsidR="001E17A7" w:rsidRDefault="001E17A7" w:rsidP="001E17A7">
            <w:pPr>
              <w:pStyle w:val="Paragraphedeliste"/>
              <w:ind w:left="0"/>
            </w:pPr>
          </w:p>
          <w:p w:rsidR="001E17A7" w:rsidRDefault="001E17A7" w:rsidP="001E17A7">
            <w:pPr>
              <w:pStyle w:val="Paragraphedeliste"/>
              <w:ind w:left="0"/>
            </w:pPr>
          </w:p>
          <w:p w:rsidR="001E17A7" w:rsidRDefault="001E17A7" w:rsidP="001E17A7">
            <w:pPr>
              <w:pStyle w:val="Paragraphedeliste"/>
              <w:ind w:left="0"/>
            </w:pPr>
          </w:p>
          <w:p w:rsidR="001E17A7" w:rsidRDefault="001E17A7" w:rsidP="001E17A7">
            <w:pPr>
              <w:pStyle w:val="Paragraphedeliste"/>
              <w:ind w:left="0"/>
            </w:pPr>
          </w:p>
        </w:tc>
      </w:tr>
    </w:tbl>
    <w:p w:rsidR="001E17A7" w:rsidRDefault="001E17A7" w:rsidP="001E17A7">
      <w:pPr>
        <w:pStyle w:val="Paragraphedeliste"/>
      </w:pPr>
    </w:p>
    <w:p w:rsidR="007C1F12" w:rsidRDefault="007C1F12" w:rsidP="007C1F12">
      <w:pPr>
        <w:pStyle w:val="Paragraphedeliste"/>
        <w:numPr>
          <w:ilvl w:val="0"/>
          <w:numId w:val="23"/>
        </w:numPr>
      </w:pPr>
      <w:r>
        <w:t xml:space="preserve">Ajout d’un séjour : comment les données saisies arrivent-elles au contrôleur ? Quelle est l’instruction qui est utilisée ?  </w:t>
      </w:r>
      <w:r w:rsidR="00CB709E">
        <w:t>Quel est le type de la requête employé par le routeur ?</w:t>
      </w:r>
    </w:p>
    <w:p w:rsidR="007C1F12" w:rsidRDefault="007C1F12" w:rsidP="007C1F12">
      <w:pPr>
        <w:pStyle w:val="Paragraphedeliste"/>
      </w:pPr>
    </w:p>
    <w:tbl>
      <w:tblPr>
        <w:tblStyle w:val="Grilledutableau"/>
        <w:tblW w:w="0" w:type="auto"/>
        <w:tblInd w:w="720" w:type="dxa"/>
        <w:tblLook w:val="04A0" w:firstRow="1" w:lastRow="0" w:firstColumn="1" w:lastColumn="0" w:noHBand="0" w:noVBand="1"/>
      </w:tblPr>
      <w:tblGrid>
        <w:gridCol w:w="9219"/>
      </w:tblGrid>
      <w:tr w:rsidR="007C1F12" w:rsidTr="001250ED">
        <w:tc>
          <w:tcPr>
            <w:tcW w:w="9939" w:type="dxa"/>
          </w:tcPr>
          <w:p w:rsidR="007C1F12" w:rsidRDefault="007C1F12" w:rsidP="001250ED">
            <w:pPr>
              <w:pStyle w:val="Paragraphedeliste"/>
              <w:ind w:left="0"/>
            </w:pPr>
          </w:p>
          <w:p w:rsidR="007C1F12" w:rsidRDefault="007C1F12" w:rsidP="001250ED">
            <w:pPr>
              <w:pStyle w:val="Paragraphedeliste"/>
              <w:ind w:left="0"/>
            </w:pPr>
          </w:p>
          <w:p w:rsidR="007C1F12" w:rsidRDefault="007C1F12" w:rsidP="001250ED">
            <w:pPr>
              <w:pStyle w:val="Paragraphedeliste"/>
              <w:ind w:left="0"/>
            </w:pPr>
          </w:p>
          <w:p w:rsidR="007C1F12" w:rsidRDefault="007C1F12" w:rsidP="001250ED">
            <w:pPr>
              <w:pStyle w:val="Paragraphedeliste"/>
              <w:ind w:left="0"/>
            </w:pPr>
          </w:p>
          <w:p w:rsidR="007C1F12" w:rsidRDefault="007C1F12" w:rsidP="001250ED">
            <w:pPr>
              <w:pStyle w:val="Paragraphedeliste"/>
              <w:ind w:left="0"/>
            </w:pPr>
          </w:p>
          <w:p w:rsidR="007C1F12" w:rsidRDefault="007C1F12" w:rsidP="001250ED">
            <w:pPr>
              <w:pStyle w:val="Paragraphedeliste"/>
              <w:ind w:left="0"/>
            </w:pPr>
          </w:p>
        </w:tc>
      </w:tr>
    </w:tbl>
    <w:p w:rsidR="001E17A7" w:rsidRDefault="001E17A7" w:rsidP="00824160"/>
    <w:p w:rsidR="001E17A7" w:rsidRDefault="001E17A7" w:rsidP="00824160"/>
    <w:p w:rsidR="001E2348" w:rsidRDefault="00376381" w:rsidP="00F80062">
      <w:pPr>
        <w:pStyle w:val="Titre2"/>
      </w:pPr>
      <w:r>
        <w:t>Réalisation de l’a</w:t>
      </w:r>
      <w:r w:rsidR="00F80062">
        <w:t xml:space="preserve">jout d’un nouveau traitement </w:t>
      </w:r>
    </w:p>
    <w:p w:rsidR="00582A4C" w:rsidRDefault="00582A4C" w:rsidP="001E2348">
      <w:pPr>
        <w:rPr>
          <w:noProof/>
        </w:rPr>
      </w:pPr>
    </w:p>
    <w:p w:rsidR="0065729B" w:rsidRDefault="0065729B" w:rsidP="0065729B">
      <w:pPr>
        <w:rPr>
          <w:noProof/>
        </w:rPr>
      </w:pPr>
      <w:r>
        <w:rPr>
          <w:noProof/>
        </w:rPr>
        <w:t xml:space="preserve">Nous allons ajouter le traitement de recherche des séjours durant </w:t>
      </w:r>
      <w:r w:rsidR="006229F1">
        <w:rPr>
          <w:noProof/>
        </w:rPr>
        <w:t>le mois de juin de l’annéee 2017</w:t>
      </w:r>
      <w:r>
        <w:rPr>
          <w:noProof/>
        </w:rPr>
        <w:t xml:space="preserve"> en intervenant dans les différentes parties de notre application.</w:t>
      </w:r>
    </w:p>
    <w:p w:rsidR="0065729B" w:rsidRPr="006B2946" w:rsidRDefault="0065729B" w:rsidP="0065729B"/>
    <w:tbl>
      <w:tblPr>
        <w:tblW w:w="0" w:type="auto"/>
        <w:tblInd w:w="-108" w:type="dxa"/>
        <w:tblBorders>
          <w:top w:val="single" w:sz="24" w:space="0" w:color="7B7B7B" w:themeColor="accent3" w:themeShade="BF"/>
          <w:left w:val="single" w:sz="24" w:space="0" w:color="7B7B7B" w:themeColor="accent3" w:themeShade="BF"/>
          <w:bottom w:val="single" w:sz="24" w:space="0" w:color="7B7B7B" w:themeColor="accent3" w:themeShade="BF"/>
          <w:right w:val="single" w:sz="24" w:space="0" w:color="7B7B7B" w:themeColor="accent3" w:themeShade="BF"/>
          <w:insideH w:val="single" w:sz="24" w:space="0" w:color="7B7B7B" w:themeColor="accent3" w:themeShade="BF"/>
          <w:insideV w:val="single" w:sz="24" w:space="0" w:color="7B7B7B" w:themeColor="accent3" w:themeShade="BF"/>
        </w:tblBorders>
        <w:tblLayout w:type="fixed"/>
        <w:tblLook w:val="0000" w:firstRow="0" w:lastRow="0" w:firstColumn="0" w:lastColumn="0" w:noHBand="0" w:noVBand="0"/>
      </w:tblPr>
      <w:tblGrid>
        <w:gridCol w:w="3014"/>
        <w:gridCol w:w="2593"/>
        <w:gridCol w:w="3969"/>
      </w:tblGrid>
      <w:tr w:rsidR="0065729B" w:rsidRPr="006B2946" w:rsidTr="0065299E">
        <w:trPr>
          <w:trHeight w:val="107"/>
        </w:trPr>
        <w:tc>
          <w:tcPr>
            <w:tcW w:w="3014" w:type="dxa"/>
          </w:tcPr>
          <w:p w:rsidR="0065729B" w:rsidRPr="006B2946" w:rsidRDefault="0065729B" w:rsidP="00F41C5C">
            <w:pPr>
              <w:pStyle w:val="Default"/>
              <w:rPr>
                <w:rFonts w:ascii="Times New Roman" w:hAnsi="Times New Roman" w:cs="Times New Roman"/>
              </w:rPr>
            </w:pPr>
            <w:r w:rsidRPr="006B2946">
              <w:rPr>
                <w:rFonts w:ascii="Times New Roman" w:hAnsi="Times New Roman" w:cs="Times New Roman"/>
              </w:rPr>
              <w:t xml:space="preserve">Nous aurons besoin des éléments suivants : </w:t>
            </w:r>
            <w:r w:rsidRPr="006B2946">
              <w:rPr>
                <w:rFonts w:ascii="Times New Roman" w:hAnsi="Times New Roman" w:cs="Times New Roman"/>
                <w:b/>
                <w:bCs/>
              </w:rPr>
              <w:t xml:space="preserve">Quoi </w:t>
            </w:r>
          </w:p>
        </w:tc>
        <w:tc>
          <w:tcPr>
            <w:tcW w:w="2593" w:type="dxa"/>
          </w:tcPr>
          <w:p w:rsidR="0065729B" w:rsidRPr="006B2946" w:rsidRDefault="0065729B" w:rsidP="00F41C5C">
            <w:pPr>
              <w:pStyle w:val="Default"/>
              <w:rPr>
                <w:rFonts w:ascii="Times New Roman" w:hAnsi="Times New Roman" w:cs="Times New Roman"/>
              </w:rPr>
            </w:pPr>
            <w:r w:rsidRPr="006B2946">
              <w:rPr>
                <w:rFonts w:ascii="Times New Roman" w:hAnsi="Times New Roman" w:cs="Times New Roman"/>
                <w:b/>
                <w:bCs/>
              </w:rPr>
              <w:t xml:space="preserve">Elément </w:t>
            </w:r>
          </w:p>
        </w:tc>
        <w:tc>
          <w:tcPr>
            <w:tcW w:w="3969" w:type="dxa"/>
          </w:tcPr>
          <w:p w:rsidR="0065729B" w:rsidRPr="006B2946" w:rsidRDefault="0065729B" w:rsidP="00F41C5C">
            <w:pPr>
              <w:pStyle w:val="Default"/>
              <w:rPr>
                <w:rFonts w:ascii="Times New Roman" w:hAnsi="Times New Roman" w:cs="Times New Roman"/>
              </w:rPr>
            </w:pPr>
            <w:r w:rsidRPr="006B2946">
              <w:rPr>
                <w:rFonts w:ascii="Times New Roman" w:hAnsi="Times New Roman" w:cs="Times New Roman"/>
                <w:b/>
                <w:bCs/>
              </w:rPr>
              <w:t xml:space="preserve">Commentaire </w:t>
            </w:r>
          </w:p>
        </w:tc>
      </w:tr>
      <w:tr w:rsidR="0065729B" w:rsidRPr="006B2946" w:rsidTr="0065299E">
        <w:trPr>
          <w:trHeight w:val="240"/>
        </w:trPr>
        <w:tc>
          <w:tcPr>
            <w:tcW w:w="3014" w:type="dxa"/>
          </w:tcPr>
          <w:p w:rsidR="0065729B" w:rsidRPr="006B2946" w:rsidRDefault="0065729B" w:rsidP="00F41C5C">
            <w:pPr>
              <w:pStyle w:val="Default"/>
              <w:rPr>
                <w:rFonts w:ascii="Times New Roman" w:hAnsi="Times New Roman" w:cs="Times New Roman"/>
              </w:rPr>
            </w:pPr>
            <w:r w:rsidRPr="006B2946">
              <w:rPr>
                <w:rFonts w:ascii="Times New Roman" w:hAnsi="Times New Roman" w:cs="Times New Roman"/>
              </w:rPr>
              <w:t xml:space="preserve">Une route </w:t>
            </w:r>
          </w:p>
        </w:tc>
        <w:tc>
          <w:tcPr>
            <w:tcW w:w="2593" w:type="dxa"/>
          </w:tcPr>
          <w:p w:rsidR="0065729B" w:rsidRPr="006B2946" w:rsidRDefault="0065729B" w:rsidP="00F41C5C">
            <w:pPr>
              <w:pStyle w:val="Default"/>
              <w:rPr>
                <w:rFonts w:ascii="Times New Roman" w:hAnsi="Times New Roman" w:cs="Times New Roman"/>
              </w:rPr>
            </w:pPr>
            <w:r>
              <w:rPr>
                <w:rFonts w:ascii="Times New Roman" w:hAnsi="Times New Roman" w:cs="Times New Roman"/>
              </w:rPr>
              <w:t>/getSejourParMois</w:t>
            </w:r>
          </w:p>
        </w:tc>
        <w:tc>
          <w:tcPr>
            <w:tcW w:w="3969" w:type="dxa"/>
          </w:tcPr>
          <w:p w:rsidR="0065729B" w:rsidRPr="006B2946" w:rsidRDefault="0065729B" w:rsidP="00F41C5C">
            <w:pPr>
              <w:pStyle w:val="Default"/>
              <w:rPr>
                <w:rFonts w:ascii="Times New Roman" w:hAnsi="Times New Roman" w:cs="Times New Roman"/>
              </w:rPr>
            </w:pPr>
            <w:r w:rsidRPr="006B2946">
              <w:rPr>
                <w:rFonts w:ascii="Times New Roman" w:hAnsi="Times New Roman" w:cs="Times New Roman"/>
              </w:rPr>
              <w:t xml:space="preserve">La route qui </w:t>
            </w:r>
            <w:r>
              <w:rPr>
                <w:rFonts w:ascii="Times New Roman" w:hAnsi="Times New Roman" w:cs="Times New Roman"/>
              </w:rPr>
              <w:t>sera invoquée depuis le menu depuis la page principale</w:t>
            </w:r>
            <w:r w:rsidRPr="006B2946">
              <w:rPr>
                <w:rFonts w:ascii="Times New Roman" w:hAnsi="Times New Roman" w:cs="Times New Roman"/>
              </w:rPr>
              <w:t xml:space="preserve"> </w:t>
            </w:r>
          </w:p>
        </w:tc>
      </w:tr>
      <w:tr w:rsidR="0065729B" w:rsidRPr="006B2946" w:rsidTr="0065299E">
        <w:trPr>
          <w:trHeight w:val="107"/>
        </w:trPr>
        <w:tc>
          <w:tcPr>
            <w:tcW w:w="3014" w:type="dxa"/>
          </w:tcPr>
          <w:p w:rsidR="0065729B" w:rsidRPr="006B2946" w:rsidRDefault="0065729B" w:rsidP="00F41C5C">
            <w:pPr>
              <w:pStyle w:val="Default"/>
              <w:rPr>
                <w:rFonts w:ascii="Times New Roman" w:hAnsi="Times New Roman" w:cs="Times New Roman"/>
              </w:rPr>
            </w:pPr>
            <w:r>
              <w:rPr>
                <w:rFonts w:ascii="Times New Roman" w:hAnsi="Times New Roman" w:cs="Times New Roman"/>
              </w:rPr>
              <w:t>Un formulaire pour la saisie des critères</w:t>
            </w:r>
            <w:r w:rsidRPr="006B2946">
              <w:rPr>
                <w:rFonts w:ascii="Times New Roman" w:hAnsi="Times New Roman" w:cs="Times New Roman"/>
              </w:rPr>
              <w:t xml:space="preserve"> </w:t>
            </w:r>
            <w:r>
              <w:rPr>
                <w:rFonts w:ascii="Times New Roman" w:hAnsi="Times New Roman" w:cs="Times New Roman"/>
              </w:rPr>
              <w:t>de recherche</w:t>
            </w:r>
          </w:p>
        </w:tc>
        <w:tc>
          <w:tcPr>
            <w:tcW w:w="2593" w:type="dxa"/>
          </w:tcPr>
          <w:p w:rsidR="0065729B" w:rsidRPr="006B2946" w:rsidRDefault="006229F1" w:rsidP="00F41C5C">
            <w:pPr>
              <w:pStyle w:val="Default"/>
              <w:rPr>
                <w:rFonts w:ascii="Times New Roman" w:hAnsi="Times New Roman" w:cs="Times New Roman"/>
              </w:rPr>
            </w:pPr>
            <w:r>
              <w:rPr>
                <w:rFonts w:ascii="Times New Roman" w:hAnsi="Times New Roman" w:cs="Times New Roman"/>
              </w:rPr>
              <w:t>formSaisie</w:t>
            </w:r>
            <w:r w:rsidR="0065729B">
              <w:rPr>
                <w:rFonts w:ascii="Times New Roman" w:hAnsi="Times New Roman" w:cs="Times New Roman"/>
              </w:rPr>
              <w:t>Mois</w:t>
            </w:r>
          </w:p>
        </w:tc>
        <w:tc>
          <w:tcPr>
            <w:tcW w:w="3969" w:type="dxa"/>
          </w:tcPr>
          <w:p w:rsidR="0065729B" w:rsidRPr="006B2946" w:rsidRDefault="0065729B" w:rsidP="00F41C5C">
            <w:pPr>
              <w:pStyle w:val="Default"/>
              <w:rPr>
                <w:rFonts w:ascii="Times New Roman" w:hAnsi="Times New Roman" w:cs="Times New Roman"/>
              </w:rPr>
            </w:pPr>
            <w:r>
              <w:rPr>
                <w:rFonts w:ascii="Times New Roman" w:hAnsi="Times New Roman" w:cs="Times New Roman"/>
              </w:rPr>
              <w:t>On utilisera une liste déroulante pour les mois</w:t>
            </w:r>
          </w:p>
        </w:tc>
      </w:tr>
      <w:tr w:rsidR="0065729B" w:rsidRPr="006B2946" w:rsidTr="0065299E">
        <w:trPr>
          <w:trHeight w:val="240"/>
        </w:trPr>
        <w:tc>
          <w:tcPr>
            <w:tcW w:w="3014" w:type="dxa"/>
          </w:tcPr>
          <w:p w:rsidR="0065729B" w:rsidRPr="006B2946" w:rsidRDefault="0065729B" w:rsidP="00F41C5C">
            <w:pPr>
              <w:pStyle w:val="Default"/>
              <w:rPr>
                <w:rFonts w:ascii="Times New Roman" w:hAnsi="Times New Roman" w:cs="Times New Roman"/>
              </w:rPr>
            </w:pPr>
            <w:r>
              <w:rPr>
                <w:rFonts w:ascii="Times New Roman" w:hAnsi="Times New Roman" w:cs="Times New Roman"/>
              </w:rPr>
              <w:t xml:space="preserve">Une route issue du formulaire </w:t>
            </w:r>
          </w:p>
        </w:tc>
        <w:tc>
          <w:tcPr>
            <w:tcW w:w="2593" w:type="dxa"/>
          </w:tcPr>
          <w:p w:rsidR="0065729B" w:rsidRPr="006B2946" w:rsidRDefault="0065729B" w:rsidP="00F41C5C">
            <w:pPr>
              <w:pStyle w:val="Default"/>
              <w:rPr>
                <w:rFonts w:ascii="Times New Roman" w:hAnsi="Times New Roman" w:cs="Times New Roman"/>
              </w:rPr>
            </w:pPr>
            <w:r>
              <w:rPr>
                <w:rFonts w:ascii="Times New Roman" w:hAnsi="Times New Roman" w:cs="Times New Roman"/>
              </w:rPr>
              <w:t>rechercheSejoursMois</w:t>
            </w:r>
          </w:p>
        </w:tc>
        <w:tc>
          <w:tcPr>
            <w:tcW w:w="3969" w:type="dxa"/>
          </w:tcPr>
          <w:p w:rsidR="0065729B" w:rsidRPr="006B2946" w:rsidRDefault="0065729B" w:rsidP="00F41C5C">
            <w:pPr>
              <w:pStyle w:val="Default"/>
              <w:rPr>
                <w:rFonts w:ascii="Times New Roman" w:hAnsi="Times New Roman" w:cs="Times New Roman"/>
              </w:rPr>
            </w:pPr>
            <w:r>
              <w:rPr>
                <w:rFonts w:ascii="Times New Roman" w:hAnsi="Times New Roman" w:cs="Times New Roman"/>
              </w:rPr>
              <w:t>Méthode post</w:t>
            </w:r>
          </w:p>
        </w:tc>
      </w:tr>
      <w:tr w:rsidR="0065729B" w:rsidRPr="006B2946" w:rsidTr="0065299E">
        <w:trPr>
          <w:trHeight w:val="240"/>
        </w:trPr>
        <w:tc>
          <w:tcPr>
            <w:tcW w:w="3014" w:type="dxa"/>
          </w:tcPr>
          <w:p w:rsidR="0065729B" w:rsidRPr="006B2946" w:rsidRDefault="0065729B" w:rsidP="00F41C5C">
            <w:pPr>
              <w:pStyle w:val="Default"/>
              <w:rPr>
                <w:rFonts w:ascii="Times New Roman" w:hAnsi="Times New Roman" w:cs="Times New Roman"/>
              </w:rPr>
            </w:pPr>
            <w:r>
              <w:rPr>
                <w:rFonts w:ascii="Times New Roman" w:hAnsi="Times New Roman" w:cs="Times New Roman"/>
              </w:rPr>
              <w:t>Une méthode dans le contrôleur SejourController</w:t>
            </w:r>
          </w:p>
        </w:tc>
        <w:tc>
          <w:tcPr>
            <w:tcW w:w="2593" w:type="dxa"/>
          </w:tcPr>
          <w:p w:rsidR="0065729B" w:rsidRPr="006B2946" w:rsidRDefault="0065729B" w:rsidP="00F41C5C">
            <w:pPr>
              <w:pStyle w:val="Default"/>
              <w:rPr>
                <w:rFonts w:ascii="Times New Roman" w:hAnsi="Times New Roman" w:cs="Times New Roman"/>
              </w:rPr>
            </w:pPr>
            <w:r>
              <w:rPr>
                <w:rFonts w:ascii="Times New Roman" w:hAnsi="Times New Roman" w:cs="Times New Roman"/>
              </w:rPr>
              <w:t>rechercheSejoursMois</w:t>
            </w:r>
          </w:p>
        </w:tc>
        <w:tc>
          <w:tcPr>
            <w:tcW w:w="3969" w:type="dxa"/>
          </w:tcPr>
          <w:p w:rsidR="0065729B" w:rsidRDefault="0065729B" w:rsidP="00F41C5C">
            <w:pPr>
              <w:pStyle w:val="Default"/>
              <w:rPr>
                <w:rFonts w:ascii="Times New Roman" w:hAnsi="Times New Roman" w:cs="Times New Roman"/>
              </w:rPr>
            </w:pPr>
            <w:r>
              <w:rPr>
                <w:rFonts w:ascii="Times New Roman" w:hAnsi="Times New Roman" w:cs="Times New Roman"/>
              </w:rPr>
              <w:t>On récupère les données saisies</w:t>
            </w:r>
          </w:p>
          <w:p w:rsidR="0065729B" w:rsidRDefault="0065299E" w:rsidP="00F41C5C">
            <w:pPr>
              <w:pStyle w:val="Default"/>
              <w:rPr>
                <w:rFonts w:ascii="Times New Roman" w:hAnsi="Times New Roman" w:cs="Times New Roman"/>
              </w:rPr>
            </w:pPr>
            <w:r>
              <w:rPr>
                <w:rFonts w:ascii="Times New Roman" w:hAnsi="Times New Roman" w:cs="Times New Roman"/>
              </w:rPr>
              <w:t>On invoque une méthode dans la couche métier Sejour</w:t>
            </w:r>
          </w:p>
          <w:p w:rsidR="0065299E" w:rsidRPr="006B2946" w:rsidRDefault="0065299E" w:rsidP="00F41C5C">
            <w:pPr>
              <w:pStyle w:val="Default"/>
              <w:rPr>
                <w:rFonts w:ascii="Times New Roman" w:hAnsi="Times New Roman" w:cs="Times New Roman"/>
              </w:rPr>
            </w:pPr>
            <w:r>
              <w:rPr>
                <w:rFonts w:ascii="Times New Roman" w:hAnsi="Times New Roman" w:cs="Times New Roman"/>
              </w:rPr>
              <w:t>On retourne une collection à la vue listerSejours</w:t>
            </w:r>
          </w:p>
        </w:tc>
      </w:tr>
      <w:tr w:rsidR="0065729B" w:rsidRPr="006B2946" w:rsidTr="0065299E">
        <w:trPr>
          <w:trHeight w:val="240"/>
        </w:trPr>
        <w:tc>
          <w:tcPr>
            <w:tcW w:w="3014" w:type="dxa"/>
          </w:tcPr>
          <w:p w:rsidR="0065729B" w:rsidRPr="006B2946" w:rsidRDefault="0065299E" w:rsidP="00F41C5C">
            <w:pPr>
              <w:pStyle w:val="Default"/>
              <w:rPr>
                <w:rFonts w:ascii="Times New Roman" w:hAnsi="Times New Roman" w:cs="Times New Roman"/>
              </w:rPr>
            </w:pPr>
            <w:r>
              <w:rPr>
                <w:rFonts w:ascii="Times New Roman" w:hAnsi="Times New Roman" w:cs="Times New Roman"/>
              </w:rPr>
              <w:t xml:space="preserve">Une méthode </w:t>
            </w:r>
            <w:r w:rsidR="0065729B" w:rsidRPr="006B2946">
              <w:rPr>
                <w:rFonts w:ascii="Times New Roman" w:hAnsi="Times New Roman" w:cs="Times New Roman"/>
              </w:rPr>
              <w:t xml:space="preserve"> </w:t>
            </w:r>
            <w:r>
              <w:rPr>
                <w:rFonts w:ascii="Times New Roman" w:hAnsi="Times New Roman" w:cs="Times New Roman"/>
              </w:rPr>
              <w:t xml:space="preserve">dans la classe metier Sejour </w:t>
            </w:r>
          </w:p>
        </w:tc>
        <w:tc>
          <w:tcPr>
            <w:tcW w:w="2593" w:type="dxa"/>
          </w:tcPr>
          <w:p w:rsidR="0065729B" w:rsidRPr="006B2946" w:rsidRDefault="0065299E" w:rsidP="00F41C5C">
            <w:pPr>
              <w:pStyle w:val="Default"/>
              <w:rPr>
                <w:rFonts w:ascii="Times New Roman" w:hAnsi="Times New Roman" w:cs="Times New Roman"/>
              </w:rPr>
            </w:pPr>
            <w:r>
              <w:rPr>
                <w:rFonts w:ascii="Times New Roman" w:hAnsi="Times New Roman" w:cs="Times New Roman"/>
              </w:rPr>
              <w:t>sejoursMois</w:t>
            </w:r>
          </w:p>
        </w:tc>
        <w:tc>
          <w:tcPr>
            <w:tcW w:w="3969" w:type="dxa"/>
          </w:tcPr>
          <w:p w:rsidR="0065729B" w:rsidRPr="006B2946" w:rsidRDefault="0065729B" w:rsidP="0065299E">
            <w:pPr>
              <w:pStyle w:val="Default"/>
              <w:rPr>
                <w:rFonts w:ascii="Times New Roman" w:hAnsi="Times New Roman" w:cs="Times New Roman"/>
              </w:rPr>
            </w:pPr>
            <w:r w:rsidRPr="006B2946">
              <w:rPr>
                <w:rFonts w:ascii="Times New Roman" w:hAnsi="Times New Roman" w:cs="Times New Roman"/>
              </w:rPr>
              <w:t>Classe métier représentant l</w:t>
            </w:r>
            <w:r>
              <w:rPr>
                <w:rFonts w:ascii="Times New Roman" w:hAnsi="Times New Roman" w:cs="Times New Roman"/>
              </w:rPr>
              <w:t xml:space="preserve">e </w:t>
            </w:r>
            <w:r w:rsidR="0065299E">
              <w:rPr>
                <w:rFonts w:ascii="Times New Roman" w:hAnsi="Times New Roman" w:cs="Times New Roman"/>
              </w:rPr>
              <w:t>séjour</w:t>
            </w:r>
            <w:r w:rsidRPr="006B2946">
              <w:rPr>
                <w:rFonts w:ascii="Times New Roman" w:hAnsi="Times New Roman" w:cs="Times New Roman"/>
              </w:rPr>
              <w:t xml:space="preserve"> </w:t>
            </w:r>
          </w:p>
        </w:tc>
      </w:tr>
    </w:tbl>
    <w:p w:rsidR="0065729B" w:rsidRDefault="00FB61EC" w:rsidP="00FB61EC">
      <w:pPr>
        <w:pStyle w:val="Titre3"/>
      </w:pPr>
      <w:r>
        <w:t>Démarche de construction</w:t>
      </w:r>
    </w:p>
    <w:p w:rsidR="00FB61EC" w:rsidRDefault="00FB61EC" w:rsidP="00FB61EC"/>
    <w:p w:rsidR="00FB61EC" w:rsidRDefault="00FB61EC" w:rsidP="00FB61EC">
      <w:pPr>
        <w:pStyle w:val="Titre4"/>
      </w:pPr>
      <w:r>
        <w:t>Route à ajouter</w:t>
      </w:r>
    </w:p>
    <w:p w:rsidR="00FB61EC" w:rsidRDefault="00FB61EC" w:rsidP="00FB61EC"/>
    <w:p w:rsidR="00FB61EC" w:rsidRDefault="00FB61EC" w:rsidP="00FB61EC">
      <w:r>
        <w:t>On ajoute dans le fichier web.xml la route suivante :</w:t>
      </w:r>
    </w:p>
    <w:p w:rsidR="00FB61EC" w:rsidRDefault="00FB61EC" w:rsidP="00FB61EC"/>
    <w:p w:rsidR="00FB61EC" w:rsidRDefault="00CB39E2" w:rsidP="00CB39E2">
      <w:pPr>
        <w:jc w:val="center"/>
      </w:pPr>
      <w:r>
        <w:rPr>
          <w:noProof/>
        </w:rPr>
        <w:drawing>
          <wp:inline distT="0" distB="0" distL="0" distR="0" wp14:anchorId="747F4E4C" wp14:editId="3D61CE7D">
            <wp:extent cx="3819525" cy="828675"/>
            <wp:effectExtent l="133350" t="133350" r="142875" b="1428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525" cy="828675"/>
                    </a:xfrm>
                    <a:prstGeom prst="rect">
                      <a:avLst/>
                    </a:prstGeom>
                    <a:effectLst>
                      <a:glow rad="127000">
                        <a:srgbClr val="00B050"/>
                      </a:glow>
                    </a:effectLst>
                  </pic:spPr>
                </pic:pic>
              </a:graphicData>
            </a:graphic>
          </wp:inline>
        </w:drawing>
      </w:r>
    </w:p>
    <w:p w:rsidR="00CB39E2" w:rsidRDefault="00CB39E2" w:rsidP="00CB39E2"/>
    <w:p w:rsidR="00CB39E2" w:rsidRDefault="00CB39E2" w:rsidP="00CB39E2">
      <w:pPr>
        <w:pStyle w:val="Titre4"/>
      </w:pPr>
      <w:r>
        <w:t xml:space="preserve">Impact sur le menu </w:t>
      </w:r>
    </w:p>
    <w:p w:rsidR="00CB39E2" w:rsidRDefault="00CB39E2" w:rsidP="00CB39E2"/>
    <w:p w:rsidR="00CB39E2" w:rsidRDefault="00CB39E2" w:rsidP="00CB39E2">
      <w:r>
        <w:t xml:space="preserve">Il faut rajouter l’item </w:t>
      </w:r>
      <w:r w:rsidRPr="00CB39E2">
        <w:rPr>
          <w:i/>
        </w:rPr>
        <w:t xml:space="preserve">RechercheMois </w:t>
      </w:r>
      <w:r>
        <w:t>dans le menu déroulant de la page master.balde.php.</w:t>
      </w:r>
    </w:p>
    <w:p w:rsidR="00CB39E2" w:rsidRPr="00CB39E2" w:rsidRDefault="00CB39E2" w:rsidP="00CB39E2"/>
    <w:p w:rsidR="00CB39E2" w:rsidRPr="00FB61EC" w:rsidRDefault="00CB39E2" w:rsidP="00CB39E2">
      <w:r>
        <w:rPr>
          <w:noProof/>
        </w:rPr>
        <w:drawing>
          <wp:inline distT="0" distB="0" distL="0" distR="0" wp14:anchorId="20ADD187" wp14:editId="2097EBA7">
            <wp:extent cx="6317615" cy="1367790"/>
            <wp:effectExtent l="133350" t="133350" r="140335" b="13716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7615" cy="1367790"/>
                    </a:xfrm>
                    <a:prstGeom prst="rect">
                      <a:avLst/>
                    </a:prstGeom>
                    <a:effectLst>
                      <a:glow rad="127000">
                        <a:srgbClr val="00B050"/>
                      </a:glow>
                    </a:effectLst>
                  </pic:spPr>
                </pic:pic>
              </a:graphicData>
            </a:graphic>
          </wp:inline>
        </w:drawing>
      </w:r>
    </w:p>
    <w:p w:rsidR="0065729B" w:rsidRDefault="0065729B" w:rsidP="0065729B">
      <w:pPr>
        <w:rPr>
          <w:noProof/>
        </w:rPr>
      </w:pPr>
    </w:p>
    <w:p w:rsidR="0081147A" w:rsidRDefault="00FB61EC" w:rsidP="00FB61EC">
      <w:pPr>
        <w:pStyle w:val="Titre4"/>
        <w:rPr>
          <w:noProof/>
        </w:rPr>
      </w:pPr>
      <w:r>
        <w:rPr>
          <w:noProof/>
        </w:rPr>
        <w:t>Formulaire de saisie : formSaisieMois.blade.php</w:t>
      </w:r>
    </w:p>
    <w:p w:rsidR="00FB61EC" w:rsidRPr="00FB61EC" w:rsidRDefault="00FB61EC" w:rsidP="00FB61EC"/>
    <w:p w:rsidR="0081147A" w:rsidRDefault="00CB39E2" w:rsidP="001E2348">
      <w:pPr>
        <w:rPr>
          <w:noProof/>
        </w:rPr>
      </w:pPr>
      <w:r>
        <w:rPr>
          <w:noProof/>
        </w:rPr>
        <w:t xml:space="preserve">Il faut créer la page qui va permettre la saisie de deux critères : </w:t>
      </w:r>
    </w:p>
    <w:p w:rsidR="00CB39E2" w:rsidRDefault="00CB39E2" w:rsidP="00CB39E2">
      <w:pPr>
        <w:pStyle w:val="Paragraphedeliste"/>
        <w:numPr>
          <w:ilvl w:val="0"/>
          <w:numId w:val="13"/>
        </w:numPr>
        <w:rPr>
          <w:noProof/>
        </w:rPr>
      </w:pPr>
      <w:r>
        <w:rPr>
          <w:noProof/>
        </w:rPr>
        <w:t>Mois</w:t>
      </w:r>
    </w:p>
    <w:p w:rsidR="00CB39E2" w:rsidRDefault="00CB39E2" w:rsidP="00CB39E2">
      <w:pPr>
        <w:pStyle w:val="Paragraphedeliste"/>
        <w:numPr>
          <w:ilvl w:val="0"/>
          <w:numId w:val="13"/>
        </w:numPr>
        <w:rPr>
          <w:noProof/>
        </w:rPr>
      </w:pPr>
      <w:r>
        <w:rPr>
          <w:noProof/>
        </w:rPr>
        <w:t>Année</w:t>
      </w:r>
    </w:p>
    <w:p w:rsidR="0081147A" w:rsidRDefault="00CB39E2" w:rsidP="001E2348">
      <w:pPr>
        <w:rPr>
          <w:noProof/>
        </w:rPr>
      </w:pPr>
      <w:r>
        <w:rPr>
          <w:noProof/>
        </w:rPr>
        <w:t>On crée un formulaire de saisie :</w:t>
      </w:r>
    </w:p>
    <w:p w:rsidR="00990627" w:rsidRDefault="00990627" w:rsidP="001E2348">
      <w:pPr>
        <w:rPr>
          <w:noProof/>
        </w:rPr>
      </w:pPr>
    </w:p>
    <w:p w:rsidR="00990627" w:rsidRDefault="00990627" w:rsidP="001E2348">
      <w:pPr>
        <w:rPr>
          <w:noProof/>
        </w:rPr>
      </w:pPr>
      <w:r>
        <w:rPr>
          <w:noProof/>
        </w:rPr>
        <w:drawing>
          <wp:inline distT="0" distB="0" distL="0" distR="0" wp14:anchorId="208709B2" wp14:editId="6FD3E293">
            <wp:extent cx="6317615" cy="2407285"/>
            <wp:effectExtent l="133350" t="133350" r="140335" b="12636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7615" cy="2407285"/>
                    </a:xfrm>
                    <a:prstGeom prst="rect">
                      <a:avLst/>
                    </a:prstGeom>
                    <a:effectLst>
                      <a:glow rad="127000">
                        <a:srgbClr val="00B050"/>
                      </a:glow>
                    </a:effectLst>
                  </pic:spPr>
                </pic:pic>
              </a:graphicData>
            </a:graphic>
          </wp:inline>
        </w:drawing>
      </w:r>
    </w:p>
    <w:p w:rsidR="00990627" w:rsidRDefault="00990627" w:rsidP="00990627">
      <w:pPr>
        <w:pStyle w:val="Titre4"/>
        <w:rPr>
          <w:noProof/>
        </w:rPr>
      </w:pPr>
      <w:r>
        <w:rPr>
          <w:noProof/>
        </w:rPr>
        <w:t>Impact sur le contrôleur </w:t>
      </w:r>
    </w:p>
    <w:p w:rsidR="00990627" w:rsidRPr="00FB61EC" w:rsidRDefault="00990627" w:rsidP="00990627"/>
    <w:p w:rsidR="00990627" w:rsidRDefault="00990627" w:rsidP="00990627">
      <w:pPr>
        <w:rPr>
          <w:noProof/>
        </w:rPr>
      </w:pPr>
      <w:r>
        <w:rPr>
          <w:noProof/>
        </w:rPr>
        <w:t>Le formulaire de saisie va appeler par l’intermédiaire du routeur, une méthode du SejourController.</w:t>
      </w:r>
    </w:p>
    <w:p w:rsidR="00990627" w:rsidRDefault="00990627" w:rsidP="00990627">
      <w:pPr>
        <w:rPr>
          <w:noProof/>
        </w:rPr>
      </w:pPr>
    </w:p>
    <w:p w:rsidR="00990627" w:rsidRDefault="00990627" w:rsidP="00990627">
      <w:pPr>
        <w:pStyle w:val="Titre5"/>
        <w:rPr>
          <w:noProof/>
        </w:rPr>
      </w:pPr>
      <w:r>
        <w:rPr>
          <w:noProof/>
        </w:rPr>
        <w:t xml:space="preserve">Ligne dans le routeur </w:t>
      </w:r>
    </w:p>
    <w:p w:rsidR="00990627" w:rsidRDefault="00990627" w:rsidP="00990627"/>
    <w:p w:rsidR="00990627" w:rsidRDefault="00990627" w:rsidP="00990627">
      <w:pPr>
        <w:jc w:val="center"/>
      </w:pPr>
      <w:r>
        <w:rPr>
          <w:noProof/>
        </w:rPr>
        <w:drawing>
          <wp:inline distT="0" distB="0" distL="0" distR="0" wp14:anchorId="42C41D6B" wp14:editId="3B8F8F8C">
            <wp:extent cx="4905375" cy="1085850"/>
            <wp:effectExtent l="133350" t="133350" r="142875" b="133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375" cy="1085850"/>
                    </a:xfrm>
                    <a:prstGeom prst="rect">
                      <a:avLst/>
                    </a:prstGeom>
                    <a:effectLst>
                      <a:glow rad="127000">
                        <a:srgbClr val="00B050"/>
                      </a:glow>
                    </a:effectLst>
                  </pic:spPr>
                </pic:pic>
              </a:graphicData>
            </a:graphic>
          </wp:inline>
        </w:drawing>
      </w:r>
    </w:p>
    <w:p w:rsidR="00990627" w:rsidRDefault="00990627" w:rsidP="00990627"/>
    <w:p w:rsidR="00990627" w:rsidRDefault="00990627" w:rsidP="00990627">
      <w:pPr>
        <w:pStyle w:val="Titre5"/>
      </w:pPr>
      <w:r>
        <w:t>Méthode postrechercheMoisSejour</w:t>
      </w:r>
    </w:p>
    <w:p w:rsidR="00990627" w:rsidRDefault="00990627" w:rsidP="00990627"/>
    <w:p w:rsidR="00990627" w:rsidRDefault="00990627" w:rsidP="00990627">
      <w:r>
        <w:t>Voici le code de cette méthode, elle récupère les données du formulaire et un appelle un traitement de la classe métier Séjour. Elle renvoie une collection de données qui sera affichée par la vue listerSejours.</w:t>
      </w:r>
    </w:p>
    <w:p w:rsidR="00990627" w:rsidRDefault="00990627" w:rsidP="00990627"/>
    <w:p w:rsidR="00990627" w:rsidRPr="00990627" w:rsidRDefault="00990627" w:rsidP="00990627">
      <w:pPr>
        <w:jc w:val="center"/>
      </w:pPr>
      <w:r>
        <w:rPr>
          <w:noProof/>
        </w:rPr>
        <w:drawing>
          <wp:inline distT="0" distB="0" distL="0" distR="0" wp14:anchorId="1CC0180D" wp14:editId="6D33070B">
            <wp:extent cx="5505450" cy="3028950"/>
            <wp:effectExtent l="133350" t="133350" r="133350" b="133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5450" cy="3028950"/>
                    </a:xfrm>
                    <a:prstGeom prst="rect">
                      <a:avLst/>
                    </a:prstGeom>
                    <a:effectLst>
                      <a:glow rad="127000">
                        <a:srgbClr val="00B050"/>
                      </a:glow>
                    </a:effectLst>
                  </pic:spPr>
                </pic:pic>
              </a:graphicData>
            </a:graphic>
          </wp:inline>
        </w:drawing>
      </w:r>
    </w:p>
    <w:p w:rsidR="00CB39E2" w:rsidRDefault="00CB39E2" w:rsidP="001E2348">
      <w:pPr>
        <w:rPr>
          <w:noProof/>
        </w:rPr>
      </w:pPr>
    </w:p>
    <w:p w:rsidR="00990627" w:rsidRDefault="00990627" w:rsidP="00990627">
      <w:pPr>
        <w:pStyle w:val="Titre5"/>
        <w:rPr>
          <w:noProof/>
        </w:rPr>
      </w:pPr>
      <w:r>
        <w:rPr>
          <w:noProof/>
        </w:rPr>
        <w:t xml:space="preserve">Méthode rechercheSejour </w:t>
      </w:r>
    </w:p>
    <w:p w:rsidR="00990627" w:rsidRDefault="00990627" w:rsidP="00990627"/>
    <w:p w:rsidR="00990627" w:rsidRDefault="00990627" w:rsidP="00990627">
      <w:r>
        <w:t>Cette méthode permet d’envoyer une requête SQL avec le langage Eloquent à la base de données.</w:t>
      </w:r>
    </w:p>
    <w:p w:rsidR="00990627" w:rsidRDefault="00990627" w:rsidP="00990627"/>
    <w:p w:rsidR="00990627" w:rsidRDefault="00990627" w:rsidP="00990627">
      <w:r>
        <w:rPr>
          <w:noProof/>
        </w:rPr>
        <w:drawing>
          <wp:inline distT="0" distB="0" distL="0" distR="0" wp14:anchorId="2C1308C5" wp14:editId="2FDAC2D8">
            <wp:extent cx="6317615" cy="1921510"/>
            <wp:effectExtent l="133350" t="133350" r="140335" b="135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17615" cy="1921510"/>
                    </a:xfrm>
                    <a:prstGeom prst="rect">
                      <a:avLst/>
                    </a:prstGeom>
                    <a:effectLst>
                      <a:glow rad="127000">
                        <a:srgbClr val="00B050"/>
                      </a:glow>
                    </a:effectLst>
                  </pic:spPr>
                </pic:pic>
              </a:graphicData>
            </a:graphic>
          </wp:inline>
        </w:drawing>
      </w:r>
    </w:p>
    <w:p w:rsidR="00990627" w:rsidRPr="00990627" w:rsidRDefault="00990627" w:rsidP="00990627"/>
    <w:p w:rsidR="0081147A" w:rsidRDefault="0081147A" w:rsidP="0081147A">
      <w:pPr>
        <w:jc w:val="center"/>
        <w:rPr>
          <w:noProof/>
        </w:rPr>
      </w:pPr>
    </w:p>
    <w:p w:rsidR="00BD5BAB" w:rsidRDefault="00BD5BAB" w:rsidP="0081147A">
      <w:pPr>
        <w:jc w:val="center"/>
        <w:rPr>
          <w:noProof/>
        </w:rPr>
      </w:pPr>
    </w:p>
    <w:p w:rsidR="00BD5BAB" w:rsidRDefault="00BD5BAB" w:rsidP="0081147A">
      <w:pPr>
        <w:jc w:val="center"/>
        <w:rPr>
          <w:noProof/>
        </w:rPr>
      </w:pPr>
    </w:p>
    <w:p w:rsidR="00BD5BAB" w:rsidRDefault="00BD5BAB" w:rsidP="0081147A">
      <w:pPr>
        <w:jc w:val="center"/>
        <w:rPr>
          <w:noProof/>
        </w:rPr>
      </w:pPr>
    </w:p>
    <w:p w:rsidR="00BD5BAB" w:rsidRDefault="00BD5BAB" w:rsidP="0081147A">
      <w:pPr>
        <w:jc w:val="center"/>
        <w:rPr>
          <w:noProof/>
        </w:rPr>
      </w:pPr>
    </w:p>
    <w:p w:rsidR="00BD5BAB" w:rsidRDefault="00BD5BAB" w:rsidP="0081147A">
      <w:pPr>
        <w:jc w:val="center"/>
        <w:rPr>
          <w:noProof/>
        </w:rPr>
      </w:pPr>
    </w:p>
    <w:p w:rsidR="00BD5BAB" w:rsidRDefault="00BD5BAB" w:rsidP="0081147A">
      <w:pPr>
        <w:jc w:val="center"/>
        <w:rPr>
          <w:noProof/>
        </w:rPr>
      </w:pPr>
    </w:p>
    <w:p w:rsidR="00376381" w:rsidRDefault="00990627" w:rsidP="00990627">
      <w:pPr>
        <w:pStyle w:val="Titre2"/>
        <w:rPr>
          <w:noProof/>
        </w:rPr>
      </w:pPr>
      <w:r>
        <w:rPr>
          <w:noProof/>
        </w:rPr>
        <w:lastRenderedPageBreak/>
        <w:t>Fonctionnement de ce service</w:t>
      </w:r>
    </w:p>
    <w:p w:rsidR="00990627" w:rsidRDefault="00990627" w:rsidP="00990627"/>
    <w:p w:rsidR="00990627" w:rsidRDefault="00990627" w:rsidP="00990627"/>
    <w:p w:rsidR="00990627" w:rsidRDefault="00B20AAF" w:rsidP="00990627">
      <w:r>
        <w:rPr>
          <w:noProof/>
        </w:rPr>
        <w:drawing>
          <wp:inline distT="0" distB="0" distL="0" distR="0" wp14:anchorId="04B57516" wp14:editId="1257DE5F">
            <wp:extent cx="6317615" cy="1653540"/>
            <wp:effectExtent l="133350" t="133350" r="140335" b="13716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17615" cy="1653540"/>
                    </a:xfrm>
                    <a:prstGeom prst="rect">
                      <a:avLst/>
                    </a:prstGeom>
                    <a:effectLst>
                      <a:glow rad="127000">
                        <a:srgbClr val="00B050"/>
                      </a:glow>
                    </a:effectLst>
                  </pic:spPr>
                </pic:pic>
              </a:graphicData>
            </a:graphic>
          </wp:inline>
        </w:drawing>
      </w:r>
    </w:p>
    <w:p w:rsidR="00B20AAF" w:rsidRDefault="00B20AAF" w:rsidP="00990627"/>
    <w:p w:rsidR="00B20AAF" w:rsidRDefault="00B20AAF" w:rsidP="00990627">
      <w:r>
        <w:rPr>
          <w:noProof/>
        </w:rPr>
        <w:drawing>
          <wp:inline distT="0" distB="0" distL="0" distR="0" wp14:anchorId="73E27605" wp14:editId="5009817C">
            <wp:extent cx="6317615" cy="3723640"/>
            <wp:effectExtent l="133350" t="133350" r="140335" b="12446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7615" cy="3723640"/>
                    </a:xfrm>
                    <a:prstGeom prst="rect">
                      <a:avLst/>
                    </a:prstGeom>
                    <a:effectLst>
                      <a:glow rad="127000">
                        <a:srgbClr val="00B050"/>
                      </a:glow>
                    </a:effectLst>
                  </pic:spPr>
                </pic:pic>
              </a:graphicData>
            </a:graphic>
          </wp:inline>
        </w:drawing>
      </w:r>
    </w:p>
    <w:p w:rsidR="00990627" w:rsidRDefault="00990627" w:rsidP="00990627"/>
    <w:p w:rsidR="006229F1" w:rsidRDefault="006229F1" w:rsidP="006229F1">
      <w:pPr>
        <w:pStyle w:val="Titre2"/>
      </w:pPr>
      <w:r>
        <w:t>Même traitement avec une page réentrante</w:t>
      </w:r>
    </w:p>
    <w:p w:rsidR="006229F1" w:rsidRDefault="006229F1" w:rsidP="006229F1">
      <w:pPr>
        <w:rPr>
          <w:noProof/>
        </w:rPr>
      </w:pPr>
    </w:p>
    <w:p w:rsidR="006229F1" w:rsidRDefault="006229F1" w:rsidP="006229F1">
      <w:pPr>
        <w:rPr>
          <w:noProof/>
        </w:rPr>
      </w:pPr>
      <w:r>
        <w:rPr>
          <w:noProof/>
        </w:rPr>
        <w:t>Une page réentrante est intéressante pour ce traitement. Nous allons la réaliser ave les fonctionnalités du langage blade.</w:t>
      </w:r>
    </w:p>
    <w:p w:rsidR="006229F1" w:rsidRPr="006B2946" w:rsidRDefault="006229F1" w:rsidP="006229F1"/>
    <w:tbl>
      <w:tblPr>
        <w:tblW w:w="0" w:type="auto"/>
        <w:tblInd w:w="-108" w:type="dxa"/>
        <w:tblBorders>
          <w:top w:val="single" w:sz="24" w:space="0" w:color="7B7B7B" w:themeColor="accent3" w:themeShade="BF"/>
          <w:left w:val="single" w:sz="24" w:space="0" w:color="7B7B7B" w:themeColor="accent3" w:themeShade="BF"/>
          <w:bottom w:val="single" w:sz="24" w:space="0" w:color="7B7B7B" w:themeColor="accent3" w:themeShade="BF"/>
          <w:right w:val="single" w:sz="24" w:space="0" w:color="7B7B7B" w:themeColor="accent3" w:themeShade="BF"/>
          <w:insideH w:val="single" w:sz="24" w:space="0" w:color="7B7B7B" w:themeColor="accent3" w:themeShade="BF"/>
          <w:insideV w:val="single" w:sz="24" w:space="0" w:color="7B7B7B" w:themeColor="accent3" w:themeShade="BF"/>
        </w:tblBorders>
        <w:tblLayout w:type="fixed"/>
        <w:tblLook w:val="0000" w:firstRow="0" w:lastRow="0" w:firstColumn="0" w:lastColumn="0" w:noHBand="0" w:noVBand="0"/>
      </w:tblPr>
      <w:tblGrid>
        <w:gridCol w:w="2913"/>
        <w:gridCol w:w="3402"/>
        <w:gridCol w:w="3261"/>
      </w:tblGrid>
      <w:tr w:rsidR="006229F1" w:rsidRPr="006B2946" w:rsidTr="000A4E7A">
        <w:trPr>
          <w:trHeight w:val="107"/>
        </w:trPr>
        <w:tc>
          <w:tcPr>
            <w:tcW w:w="2913" w:type="dxa"/>
          </w:tcPr>
          <w:p w:rsidR="006229F1" w:rsidRPr="006B2946" w:rsidRDefault="006229F1" w:rsidP="00156A88">
            <w:pPr>
              <w:pStyle w:val="Default"/>
              <w:rPr>
                <w:rFonts w:ascii="Times New Roman" w:hAnsi="Times New Roman" w:cs="Times New Roman"/>
              </w:rPr>
            </w:pPr>
            <w:r w:rsidRPr="006B2946">
              <w:rPr>
                <w:rFonts w:ascii="Times New Roman" w:hAnsi="Times New Roman" w:cs="Times New Roman"/>
              </w:rPr>
              <w:t xml:space="preserve">Nous aurons besoin des éléments suivants : </w:t>
            </w:r>
            <w:r w:rsidRPr="006B2946">
              <w:rPr>
                <w:rFonts w:ascii="Times New Roman" w:hAnsi="Times New Roman" w:cs="Times New Roman"/>
                <w:b/>
                <w:bCs/>
              </w:rPr>
              <w:t xml:space="preserve">Quoi </w:t>
            </w:r>
          </w:p>
        </w:tc>
        <w:tc>
          <w:tcPr>
            <w:tcW w:w="3402" w:type="dxa"/>
          </w:tcPr>
          <w:p w:rsidR="006229F1" w:rsidRPr="006B2946" w:rsidRDefault="006229F1" w:rsidP="00156A88">
            <w:pPr>
              <w:pStyle w:val="Default"/>
              <w:rPr>
                <w:rFonts w:ascii="Times New Roman" w:hAnsi="Times New Roman" w:cs="Times New Roman"/>
              </w:rPr>
            </w:pPr>
            <w:r w:rsidRPr="006B2946">
              <w:rPr>
                <w:rFonts w:ascii="Times New Roman" w:hAnsi="Times New Roman" w:cs="Times New Roman"/>
                <w:b/>
                <w:bCs/>
              </w:rPr>
              <w:t xml:space="preserve">Elément </w:t>
            </w:r>
          </w:p>
        </w:tc>
        <w:tc>
          <w:tcPr>
            <w:tcW w:w="3261" w:type="dxa"/>
          </w:tcPr>
          <w:p w:rsidR="006229F1" w:rsidRPr="006B2946" w:rsidRDefault="006229F1" w:rsidP="00156A88">
            <w:pPr>
              <w:pStyle w:val="Default"/>
              <w:rPr>
                <w:rFonts w:ascii="Times New Roman" w:hAnsi="Times New Roman" w:cs="Times New Roman"/>
              </w:rPr>
            </w:pPr>
            <w:r w:rsidRPr="006B2946">
              <w:rPr>
                <w:rFonts w:ascii="Times New Roman" w:hAnsi="Times New Roman" w:cs="Times New Roman"/>
                <w:b/>
                <w:bCs/>
              </w:rPr>
              <w:t xml:space="preserve">Commentaire </w:t>
            </w:r>
          </w:p>
        </w:tc>
      </w:tr>
      <w:tr w:rsidR="006229F1" w:rsidRPr="006B2946" w:rsidTr="000A4E7A">
        <w:trPr>
          <w:trHeight w:val="240"/>
        </w:trPr>
        <w:tc>
          <w:tcPr>
            <w:tcW w:w="2913" w:type="dxa"/>
          </w:tcPr>
          <w:p w:rsidR="006229F1" w:rsidRPr="006B2946" w:rsidRDefault="006229F1" w:rsidP="00156A88">
            <w:pPr>
              <w:pStyle w:val="Default"/>
              <w:rPr>
                <w:rFonts w:ascii="Times New Roman" w:hAnsi="Times New Roman" w:cs="Times New Roman"/>
              </w:rPr>
            </w:pPr>
            <w:r w:rsidRPr="006B2946">
              <w:rPr>
                <w:rFonts w:ascii="Times New Roman" w:hAnsi="Times New Roman" w:cs="Times New Roman"/>
              </w:rPr>
              <w:t xml:space="preserve">Une route </w:t>
            </w:r>
          </w:p>
        </w:tc>
        <w:tc>
          <w:tcPr>
            <w:tcW w:w="3402" w:type="dxa"/>
          </w:tcPr>
          <w:p w:rsidR="006229F1" w:rsidRPr="006B2946" w:rsidRDefault="006229F1" w:rsidP="00156A88">
            <w:pPr>
              <w:pStyle w:val="Default"/>
              <w:rPr>
                <w:rFonts w:ascii="Times New Roman" w:hAnsi="Times New Roman" w:cs="Times New Roman"/>
              </w:rPr>
            </w:pPr>
            <w:r>
              <w:rPr>
                <w:rFonts w:ascii="Times New Roman" w:hAnsi="Times New Roman" w:cs="Times New Roman"/>
              </w:rPr>
              <w:t>/getSejourParMois</w:t>
            </w:r>
            <w:r w:rsidR="000A4E7A">
              <w:rPr>
                <w:rFonts w:ascii="Times New Roman" w:hAnsi="Times New Roman" w:cs="Times New Roman"/>
              </w:rPr>
              <w:t>R</w:t>
            </w:r>
          </w:p>
        </w:tc>
        <w:tc>
          <w:tcPr>
            <w:tcW w:w="3261" w:type="dxa"/>
          </w:tcPr>
          <w:p w:rsidR="006229F1" w:rsidRPr="006B2946" w:rsidRDefault="006229F1" w:rsidP="00156A88">
            <w:pPr>
              <w:pStyle w:val="Default"/>
              <w:rPr>
                <w:rFonts w:ascii="Times New Roman" w:hAnsi="Times New Roman" w:cs="Times New Roman"/>
              </w:rPr>
            </w:pPr>
            <w:r w:rsidRPr="006B2946">
              <w:rPr>
                <w:rFonts w:ascii="Times New Roman" w:hAnsi="Times New Roman" w:cs="Times New Roman"/>
              </w:rPr>
              <w:t xml:space="preserve">La route qui </w:t>
            </w:r>
            <w:r>
              <w:rPr>
                <w:rFonts w:ascii="Times New Roman" w:hAnsi="Times New Roman" w:cs="Times New Roman"/>
              </w:rPr>
              <w:t>sera invoquée depuis le menu depuis la page principale</w:t>
            </w:r>
            <w:r w:rsidRPr="006B2946">
              <w:rPr>
                <w:rFonts w:ascii="Times New Roman" w:hAnsi="Times New Roman" w:cs="Times New Roman"/>
              </w:rPr>
              <w:t xml:space="preserve"> </w:t>
            </w:r>
          </w:p>
        </w:tc>
      </w:tr>
      <w:tr w:rsidR="006229F1" w:rsidRPr="006B2946" w:rsidTr="000A4E7A">
        <w:trPr>
          <w:trHeight w:val="107"/>
        </w:trPr>
        <w:tc>
          <w:tcPr>
            <w:tcW w:w="2913" w:type="dxa"/>
          </w:tcPr>
          <w:p w:rsidR="006229F1" w:rsidRPr="006B2946" w:rsidRDefault="006229F1" w:rsidP="00156A88">
            <w:pPr>
              <w:pStyle w:val="Default"/>
              <w:rPr>
                <w:rFonts w:ascii="Times New Roman" w:hAnsi="Times New Roman" w:cs="Times New Roman"/>
              </w:rPr>
            </w:pPr>
            <w:r>
              <w:rPr>
                <w:rFonts w:ascii="Times New Roman" w:hAnsi="Times New Roman" w:cs="Times New Roman"/>
              </w:rPr>
              <w:t>Un formulaire pour la saisie des critères</w:t>
            </w:r>
            <w:r w:rsidRPr="006B2946">
              <w:rPr>
                <w:rFonts w:ascii="Times New Roman" w:hAnsi="Times New Roman" w:cs="Times New Roman"/>
              </w:rPr>
              <w:t xml:space="preserve"> </w:t>
            </w:r>
            <w:r>
              <w:rPr>
                <w:rFonts w:ascii="Times New Roman" w:hAnsi="Times New Roman" w:cs="Times New Roman"/>
              </w:rPr>
              <w:t>de recherche</w:t>
            </w:r>
          </w:p>
        </w:tc>
        <w:tc>
          <w:tcPr>
            <w:tcW w:w="3402" w:type="dxa"/>
          </w:tcPr>
          <w:p w:rsidR="006229F1" w:rsidRPr="006B2946" w:rsidRDefault="006229F1" w:rsidP="00156A88">
            <w:pPr>
              <w:pStyle w:val="Default"/>
              <w:rPr>
                <w:rFonts w:ascii="Times New Roman" w:hAnsi="Times New Roman" w:cs="Times New Roman"/>
              </w:rPr>
            </w:pPr>
            <w:r>
              <w:rPr>
                <w:rFonts w:ascii="Times New Roman" w:hAnsi="Times New Roman" w:cs="Times New Roman"/>
              </w:rPr>
              <w:t>formSaisieMois</w:t>
            </w:r>
            <w:r w:rsidR="000A4E7A">
              <w:rPr>
                <w:rFonts w:ascii="Times New Roman" w:hAnsi="Times New Roman" w:cs="Times New Roman"/>
              </w:rPr>
              <w:t>Rentrant</w:t>
            </w:r>
          </w:p>
        </w:tc>
        <w:tc>
          <w:tcPr>
            <w:tcW w:w="3261" w:type="dxa"/>
          </w:tcPr>
          <w:p w:rsidR="006229F1" w:rsidRPr="006B2946" w:rsidRDefault="006229F1" w:rsidP="00156A88">
            <w:pPr>
              <w:pStyle w:val="Default"/>
              <w:rPr>
                <w:rFonts w:ascii="Times New Roman" w:hAnsi="Times New Roman" w:cs="Times New Roman"/>
              </w:rPr>
            </w:pPr>
            <w:r>
              <w:rPr>
                <w:rFonts w:ascii="Times New Roman" w:hAnsi="Times New Roman" w:cs="Times New Roman"/>
              </w:rPr>
              <w:t>On utilisera une liste déroulante pour les mois</w:t>
            </w:r>
          </w:p>
        </w:tc>
      </w:tr>
      <w:tr w:rsidR="006229F1" w:rsidRPr="006B2946" w:rsidTr="000A4E7A">
        <w:trPr>
          <w:trHeight w:val="240"/>
        </w:trPr>
        <w:tc>
          <w:tcPr>
            <w:tcW w:w="2913" w:type="dxa"/>
          </w:tcPr>
          <w:p w:rsidR="006229F1" w:rsidRPr="006B2946" w:rsidRDefault="006229F1" w:rsidP="00156A88">
            <w:pPr>
              <w:pStyle w:val="Default"/>
              <w:rPr>
                <w:rFonts w:ascii="Times New Roman" w:hAnsi="Times New Roman" w:cs="Times New Roman"/>
              </w:rPr>
            </w:pPr>
            <w:r>
              <w:rPr>
                <w:rFonts w:ascii="Times New Roman" w:hAnsi="Times New Roman" w:cs="Times New Roman"/>
              </w:rPr>
              <w:lastRenderedPageBreak/>
              <w:t xml:space="preserve">Une route issue du formulaire </w:t>
            </w:r>
          </w:p>
        </w:tc>
        <w:tc>
          <w:tcPr>
            <w:tcW w:w="3402" w:type="dxa"/>
          </w:tcPr>
          <w:p w:rsidR="006229F1" w:rsidRPr="006B2946" w:rsidRDefault="006229F1" w:rsidP="00156A88">
            <w:pPr>
              <w:pStyle w:val="Default"/>
              <w:rPr>
                <w:rFonts w:ascii="Times New Roman" w:hAnsi="Times New Roman" w:cs="Times New Roman"/>
              </w:rPr>
            </w:pPr>
            <w:r>
              <w:rPr>
                <w:rFonts w:ascii="Times New Roman" w:hAnsi="Times New Roman" w:cs="Times New Roman"/>
              </w:rPr>
              <w:t>rechercheSejoursMois</w:t>
            </w:r>
            <w:r w:rsidR="000A4E7A">
              <w:rPr>
                <w:rFonts w:ascii="Times New Roman" w:hAnsi="Times New Roman" w:cs="Times New Roman"/>
              </w:rPr>
              <w:t>Rentrant</w:t>
            </w:r>
          </w:p>
        </w:tc>
        <w:tc>
          <w:tcPr>
            <w:tcW w:w="3261" w:type="dxa"/>
          </w:tcPr>
          <w:p w:rsidR="006229F1" w:rsidRPr="006B2946" w:rsidRDefault="006229F1" w:rsidP="00156A88">
            <w:pPr>
              <w:pStyle w:val="Default"/>
              <w:rPr>
                <w:rFonts w:ascii="Times New Roman" w:hAnsi="Times New Roman" w:cs="Times New Roman"/>
              </w:rPr>
            </w:pPr>
            <w:r>
              <w:rPr>
                <w:rFonts w:ascii="Times New Roman" w:hAnsi="Times New Roman" w:cs="Times New Roman"/>
              </w:rPr>
              <w:t>Méthode post</w:t>
            </w:r>
          </w:p>
        </w:tc>
      </w:tr>
      <w:tr w:rsidR="006229F1" w:rsidRPr="006B2946" w:rsidTr="000A4E7A">
        <w:trPr>
          <w:trHeight w:val="240"/>
        </w:trPr>
        <w:tc>
          <w:tcPr>
            <w:tcW w:w="2913" w:type="dxa"/>
          </w:tcPr>
          <w:p w:rsidR="006229F1" w:rsidRPr="006B2946" w:rsidRDefault="006229F1" w:rsidP="00156A88">
            <w:pPr>
              <w:pStyle w:val="Default"/>
              <w:rPr>
                <w:rFonts w:ascii="Times New Roman" w:hAnsi="Times New Roman" w:cs="Times New Roman"/>
              </w:rPr>
            </w:pPr>
            <w:r>
              <w:rPr>
                <w:rFonts w:ascii="Times New Roman" w:hAnsi="Times New Roman" w:cs="Times New Roman"/>
              </w:rPr>
              <w:t>Une méthode dans le contrôleur SejourController</w:t>
            </w:r>
          </w:p>
        </w:tc>
        <w:tc>
          <w:tcPr>
            <w:tcW w:w="3402" w:type="dxa"/>
          </w:tcPr>
          <w:p w:rsidR="006229F1" w:rsidRPr="006B2946" w:rsidRDefault="006229F1" w:rsidP="00156A88">
            <w:pPr>
              <w:pStyle w:val="Default"/>
              <w:rPr>
                <w:rFonts w:ascii="Times New Roman" w:hAnsi="Times New Roman" w:cs="Times New Roman"/>
              </w:rPr>
            </w:pPr>
            <w:r>
              <w:rPr>
                <w:rFonts w:ascii="Times New Roman" w:hAnsi="Times New Roman" w:cs="Times New Roman"/>
              </w:rPr>
              <w:t>rechercheSejoursMois</w:t>
            </w:r>
            <w:r w:rsidR="000A4E7A">
              <w:rPr>
                <w:rFonts w:ascii="Times New Roman" w:hAnsi="Times New Roman" w:cs="Times New Roman"/>
              </w:rPr>
              <w:t>Rentrant</w:t>
            </w:r>
          </w:p>
        </w:tc>
        <w:tc>
          <w:tcPr>
            <w:tcW w:w="3261" w:type="dxa"/>
          </w:tcPr>
          <w:p w:rsidR="006229F1" w:rsidRDefault="006229F1" w:rsidP="00156A88">
            <w:pPr>
              <w:pStyle w:val="Default"/>
              <w:rPr>
                <w:rFonts w:ascii="Times New Roman" w:hAnsi="Times New Roman" w:cs="Times New Roman"/>
              </w:rPr>
            </w:pPr>
            <w:r>
              <w:rPr>
                <w:rFonts w:ascii="Times New Roman" w:hAnsi="Times New Roman" w:cs="Times New Roman"/>
              </w:rPr>
              <w:t>On récupère les données saisies</w:t>
            </w:r>
          </w:p>
          <w:p w:rsidR="006229F1" w:rsidRDefault="006229F1" w:rsidP="00156A88">
            <w:pPr>
              <w:pStyle w:val="Default"/>
              <w:rPr>
                <w:rFonts w:ascii="Times New Roman" w:hAnsi="Times New Roman" w:cs="Times New Roman"/>
              </w:rPr>
            </w:pPr>
            <w:r>
              <w:rPr>
                <w:rFonts w:ascii="Times New Roman" w:hAnsi="Times New Roman" w:cs="Times New Roman"/>
              </w:rPr>
              <w:t>On invoque une méthode dans la couche métier Sejour</w:t>
            </w:r>
          </w:p>
          <w:p w:rsidR="006229F1" w:rsidRPr="006B2946" w:rsidRDefault="006229F1" w:rsidP="00156A88">
            <w:pPr>
              <w:pStyle w:val="Default"/>
              <w:rPr>
                <w:rFonts w:ascii="Times New Roman" w:hAnsi="Times New Roman" w:cs="Times New Roman"/>
              </w:rPr>
            </w:pPr>
            <w:r>
              <w:rPr>
                <w:rFonts w:ascii="Times New Roman" w:hAnsi="Times New Roman" w:cs="Times New Roman"/>
              </w:rPr>
              <w:t>On retourne une collection à la vue listerSejours</w:t>
            </w:r>
          </w:p>
        </w:tc>
      </w:tr>
      <w:tr w:rsidR="006229F1" w:rsidRPr="006B2946" w:rsidTr="000A4E7A">
        <w:trPr>
          <w:trHeight w:val="240"/>
        </w:trPr>
        <w:tc>
          <w:tcPr>
            <w:tcW w:w="2913" w:type="dxa"/>
          </w:tcPr>
          <w:p w:rsidR="006229F1" w:rsidRPr="006B2946" w:rsidRDefault="006229F1" w:rsidP="00156A88">
            <w:pPr>
              <w:pStyle w:val="Default"/>
              <w:rPr>
                <w:rFonts w:ascii="Times New Roman" w:hAnsi="Times New Roman" w:cs="Times New Roman"/>
              </w:rPr>
            </w:pPr>
            <w:r>
              <w:rPr>
                <w:rFonts w:ascii="Times New Roman" w:hAnsi="Times New Roman" w:cs="Times New Roman"/>
              </w:rPr>
              <w:t xml:space="preserve">Une méthode </w:t>
            </w:r>
            <w:r w:rsidRPr="006B2946">
              <w:rPr>
                <w:rFonts w:ascii="Times New Roman" w:hAnsi="Times New Roman" w:cs="Times New Roman"/>
              </w:rPr>
              <w:t xml:space="preserve"> </w:t>
            </w:r>
            <w:r>
              <w:rPr>
                <w:rFonts w:ascii="Times New Roman" w:hAnsi="Times New Roman" w:cs="Times New Roman"/>
              </w:rPr>
              <w:t xml:space="preserve">dans la classe metier Sejour </w:t>
            </w:r>
          </w:p>
        </w:tc>
        <w:tc>
          <w:tcPr>
            <w:tcW w:w="3402" w:type="dxa"/>
          </w:tcPr>
          <w:p w:rsidR="006229F1" w:rsidRPr="006B2946" w:rsidRDefault="006229F1" w:rsidP="00156A88">
            <w:pPr>
              <w:pStyle w:val="Default"/>
              <w:rPr>
                <w:rFonts w:ascii="Times New Roman" w:hAnsi="Times New Roman" w:cs="Times New Roman"/>
              </w:rPr>
            </w:pPr>
            <w:r>
              <w:rPr>
                <w:rFonts w:ascii="Times New Roman" w:hAnsi="Times New Roman" w:cs="Times New Roman"/>
              </w:rPr>
              <w:t>sejoursMois</w:t>
            </w:r>
          </w:p>
        </w:tc>
        <w:tc>
          <w:tcPr>
            <w:tcW w:w="3261" w:type="dxa"/>
          </w:tcPr>
          <w:p w:rsidR="006229F1" w:rsidRPr="006B2946" w:rsidRDefault="006229F1" w:rsidP="00156A88">
            <w:pPr>
              <w:pStyle w:val="Default"/>
              <w:rPr>
                <w:rFonts w:ascii="Times New Roman" w:hAnsi="Times New Roman" w:cs="Times New Roman"/>
              </w:rPr>
            </w:pPr>
            <w:r w:rsidRPr="006B2946">
              <w:rPr>
                <w:rFonts w:ascii="Times New Roman" w:hAnsi="Times New Roman" w:cs="Times New Roman"/>
              </w:rPr>
              <w:t>Classe métier représentant l</w:t>
            </w:r>
            <w:r>
              <w:rPr>
                <w:rFonts w:ascii="Times New Roman" w:hAnsi="Times New Roman" w:cs="Times New Roman"/>
              </w:rPr>
              <w:t>e séjour</w:t>
            </w:r>
            <w:r w:rsidRPr="006B2946">
              <w:rPr>
                <w:rFonts w:ascii="Times New Roman" w:hAnsi="Times New Roman" w:cs="Times New Roman"/>
              </w:rPr>
              <w:t xml:space="preserve"> </w:t>
            </w:r>
          </w:p>
        </w:tc>
      </w:tr>
    </w:tbl>
    <w:p w:rsidR="000A4E7A" w:rsidRDefault="000A4E7A" w:rsidP="000A4E7A"/>
    <w:p w:rsidR="006229F1" w:rsidRDefault="006229F1" w:rsidP="006229F1">
      <w:pPr>
        <w:pStyle w:val="Titre3"/>
      </w:pPr>
      <w:r>
        <w:t>Démarche de construction</w:t>
      </w:r>
    </w:p>
    <w:p w:rsidR="006229F1" w:rsidRDefault="006229F1" w:rsidP="006229F1"/>
    <w:p w:rsidR="006229F1" w:rsidRDefault="006229F1" w:rsidP="006229F1">
      <w:pPr>
        <w:pStyle w:val="Titre4"/>
      </w:pPr>
      <w:r>
        <w:t>Route à ajouter</w:t>
      </w:r>
    </w:p>
    <w:p w:rsidR="006229F1" w:rsidRDefault="006229F1" w:rsidP="006229F1"/>
    <w:p w:rsidR="006229F1" w:rsidRDefault="006229F1" w:rsidP="006229F1">
      <w:r>
        <w:t>On ajoute dans le fichier web.xml la route suivante :</w:t>
      </w:r>
    </w:p>
    <w:p w:rsidR="006229F1" w:rsidRDefault="006229F1" w:rsidP="006229F1"/>
    <w:p w:rsidR="000A4E7A" w:rsidRDefault="000A4E7A" w:rsidP="006229F1"/>
    <w:p w:rsidR="000A4E7A" w:rsidRDefault="000A4E7A" w:rsidP="000A4E7A">
      <w:pPr>
        <w:jc w:val="center"/>
      </w:pPr>
      <w:r>
        <w:rPr>
          <w:noProof/>
        </w:rPr>
        <w:drawing>
          <wp:inline distT="0" distB="0" distL="0" distR="0" wp14:anchorId="7E2B5EDC" wp14:editId="2FA22B52">
            <wp:extent cx="3771900" cy="771525"/>
            <wp:effectExtent l="133350" t="133350" r="133350" b="1428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900" cy="771525"/>
                    </a:xfrm>
                    <a:prstGeom prst="rect">
                      <a:avLst/>
                    </a:prstGeom>
                    <a:effectLst>
                      <a:glow rad="127000">
                        <a:srgbClr val="00B050"/>
                      </a:glow>
                    </a:effectLst>
                  </pic:spPr>
                </pic:pic>
              </a:graphicData>
            </a:graphic>
          </wp:inline>
        </w:drawing>
      </w:r>
    </w:p>
    <w:p w:rsidR="006229F1" w:rsidRDefault="006229F1" w:rsidP="006229F1">
      <w:pPr>
        <w:jc w:val="center"/>
      </w:pPr>
    </w:p>
    <w:p w:rsidR="006229F1" w:rsidRDefault="006229F1" w:rsidP="006229F1"/>
    <w:p w:rsidR="006229F1" w:rsidRDefault="006229F1" w:rsidP="006229F1">
      <w:pPr>
        <w:pStyle w:val="Titre4"/>
      </w:pPr>
      <w:r>
        <w:t xml:space="preserve">Impact sur le menu </w:t>
      </w:r>
    </w:p>
    <w:p w:rsidR="006229F1" w:rsidRDefault="006229F1" w:rsidP="006229F1"/>
    <w:p w:rsidR="006229F1" w:rsidRDefault="006229F1" w:rsidP="006229F1">
      <w:r>
        <w:t xml:space="preserve">Il faut rajouter l’item </w:t>
      </w:r>
      <w:r w:rsidRPr="00CB39E2">
        <w:rPr>
          <w:i/>
        </w:rPr>
        <w:t xml:space="preserve">RechercheMois </w:t>
      </w:r>
      <w:r>
        <w:t>dans le menu déroulant de la page master.balde.php.</w:t>
      </w:r>
    </w:p>
    <w:p w:rsidR="006229F1" w:rsidRDefault="006229F1" w:rsidP="006229F1"/>
    <w:p w:rsidR="000A4E7A" w:rsidRPr="00CB39E2" w:rsidRDefault="000A4E7A" w:rsidP="006229F1">
      <w:r>
        <w:rPr>
          <w:noProof/>
        </w:rPr>
        <w:drawing>
          <wp:inline distT="0" distB="0" distL="0" distR="0" wp14:anchorId="4EC0778E" wp14:editId="788EEC16">
            <wp:extent cx="6317615" cy="861695"/>
            <wp:effectExtent l="133350" t="133350" r="140335" b="128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17615" cy="861695"/>
                    </a:xfrm>
                    <a:prstGeom prst="rect">
                      <a:avLst/>
                    </a:prstGeom>
                    <a:effectLst>
                      <a:glow rad="127000">
                        <a:srgbClr val="00B050"/>
                      </a:glow>
                    </a:effectLst>
                  </pic:spPr>
                </pic:pic>
              </a:graphicData>
            </a:graphic>
          </wp:inline>
        </w:drawing>
      </w:r>
    </w:p>
    <w:p w:rsidR="006229F1" w:rsidRPr="00FB61EC" w:rsidRDefault="006229F1" w:rsidP="006229F1"/>
    <w:p w:rsidR="006229F1" w:rsidRDefault="006229F1" w:rsidP="006229F1">
      <w:pPr>
        <w:rPr>
          <w:noProof/>
        </w:rPr>
      </w:pPr>
    </w:p>
    <w:p w:rsidR="006229F1" w:rsidRDefault="006229F1" w:rsidP="006229F1">
      <w:pPr>
        <w:pStyle w:val="Titre4"/>
        <w:rPr>
          <w:noProof/>
        </w:rPr>
      </w:pPr>
      <w:r>
        <w:rPr>
          <w:noProof/>
        </w:rPr>
        <w:t>Formulaire de saisie : formSaisieMois.blade.php</w:t>
      </w:r>
    </w:p>
    <w:p w:rsidR="006229F1" w:rsidRPr="00FB61EC" w:rsidRDefault="006229F1" w:rsidP="006229F1"/>
    <w:p w:rsidR="006229F1" w:rsidRDefault="000A4E7A" w:rsidP="006229F1">
      <w:pPr>
        <w:rPr>
          <w:noProof/>
        </w:rPr>
      </w:pPr>
      <w:r>
        <w:rPr>
          <w:noProof/>
        </w:rPr>
        <w:t>Le formulaire de saisie sera construit différemment car il prendre en compte le fait que la page peut être réentrante. Dans ce cas, il faut afficher les informations sélectionnées. Le langage blade va vous aider à répondre à ce problème.</w:t>
      </w:r>
    </w:p>
    <w:p w:rsidR="000A4E7A" w:rsidRDefault="000A4E7A" w:rsidP="006229F1">
      <w:pPr>
        <w:rPr>
          <w:noProof/>
        </w:rPr>
      </w:pPr>
    </w:p>
    <w:p w:rsidR="000A4E7A" w:rsidRDefault="000A4E7A" w:rsidP="000A4E7A">
      <w:pPr>
        <w:pStyle w:val="Titre5"/>
        <w:rPr>
          <w:noProof/>
        </w:rPr>
      </w:pPr>
      <w:r>
        <w:rPr>
          <w:noProof/>
        </w:rPr>
        <w:t xml:space="preserve">Liste déroulante </w:t>
      </w:r>
    </w:p>
    <w:p w:rsidR="000A4E7A" w:rsidRDefault="000A4E7A" w:rsidP="000A4E7A"/>
    <w:p w:rsidR="000A4E7A" w:rsidRDefault="000A4E7A" w:rsidP="000A4E7A">
      <w:r>
        <w:t xml:space="preserve">Elle est statique, la page réentrante va recevoir le mois sélectionné, il faudra donc l’afdficher. Pour savoir si on est dans la page réentrante, on utilisera isset </w:t>
      </w:r>
    </w:p>
    <w:p w:rsidR="000A4E7A" w:rsidRDefault="000A4E7A" w:rsidP="000A4E7A"/>
    <w:p w:rsidR="000A4E7A" w:rsidRDefault="000A4E7A" w:rsidP="000A4E7A">
      <w:pPr>
        <w:jc w:val="center"/>
      </w:pPr>
      <w:r>
        <w:rPr>
          <w:noProof/>
        </w:rPr>
        <w:lastRenderedPageBreak/>
        <w:drawing>
          <wp:inline distT="0" distB="0" distL="0" distR="0" wp14:anchorId="68967801" wp14:editId="2C2140CD">
            <wp:extent cx="5191125" cy="3028950"/>
            <wp:effectExtent l="133350" t="133350" r="142875" b="133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1125" cy="3028950"/>
                    </a:xfrm>
                    <a:prstGeom prst="rect">
                      <a:avLst/>
                    </a:prstGeom>
                    <a:effectLst>
                      <a:glow rad="127000">
                        <a:srgbClr val="00B050"/>
                      </a:glow>
                    </a:effectLst>
                  </pic:spPr>
                </pic:pic>
              </a:graphicData>
            </a:graphic>
          </wp:inline>
        </w:drawing>
      </w:r>
    </w:p>
    <w:p w:rsidR="00362A36" w:rsidRDefault="00362A36" w:rsidP="00362A36">
      <w:pPr>
        <w:pStyle w:val="Titre5"/>
        <w:rPr>
          <w:noProof/>
        </w:rPr>
      </w:pPr>
      <w:r>
        <w:rPr>
          <w:noProof/>
        </w:rPr>
        <w:t>Champ année</w:t>
      </w:r>
    </w:p>
    <w:p w:rsidR="00362A36" w:rsidRDefault="00362A36" w:rsidP="00362A36">
      <w:r>
        <w:t xml:space="preserve">Le traitement sera plus simple, on utilisera la propriété value si la variable annee est accessible </w:t>
      </w:r>
    </w:p>
    <w:p w:rsidR="00362A36" w:rsidRPr="00362A36" w:rsidRDefault="00362A36" w:rsidP="00362A36"/>
    <w:p w:rsidR="00362A36" w:rsidRDefault="00362A36" w:rsidP="006229F1">
      <w:pPr>
        <w:rPr>
          <w:noProof/>
        </w:rPr>
      </w:pPr>
      <w:r>
        <w:rPr>
          <w:noProof/>
        </w:rPr>
        <w:drawing>
          <wp:inline distT="0" distB="0" distL="0" distR="0" wp14:anchorId="7D286B17" wp14:editId="5AFC8A4C">
            <wp:extent cx="6317615" cy="254000"/>
            <wp:effectExtent l="133350" t="133350" r="140335" b="12700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17615" cy="254000"/>
                    </a:xfrm>
                    <a:prstGeom prst="rect">
                      <a:avLst/>
                    </a:prstGeom>
                    <a:effectLst>
                      <a:glow rad="127000">
                        <a:srgbClr val="00B050"/>
                      </a:glow>
                    </a:effectLst>
                  </pic:spPr>
                </pic:pic>
              </a:graphicData>
            </a:graphic>
          </wp:inline>
        </w:drawing>
      </w:r>
    </w:p>
    <w:p w:rsidR="006229F1" w:rsidRDefault="006229F1" w:rsidP="006229F1">
      <w:pPr>
        <w:pStyle w:val="Titre4"/>
        <w:rPr>
          <w:noProof/>
        </w:rPr>
      </w:pPr>
      <w:r>
        <w:rPr>
          <w:noProof/>
        </w:rPr>
        <w:t>Impact sur le contrôleur </w:t>
      </w:r>
    </w:p>
    <w:p w:rsidR="006229F1" w:rsidRPr="00FB61EC" w:rsidRDefault="006229F1" w:rsidP="006229F1"/>
    <w:p w:rsidR="006229F1" w:rsidRDefault="006229F1" w:rsidP="006229F1">
      <w:pPr>
        <w:rPr>
          <w:noProof/>
        </w:rPr>
      </w:pPr>
      <w:r>
        <w:rPr>
          <w:noProof/>
        </w:rPr>
        <w:t>Le formulaire de saisie va appeler par l’intermédiaire du routeur, une méthode du SejourController.</w:t>
      </w:r>
    </w:p>
    <w:p w:rsidR="006229F1" w:rsidRDefault="006229F1" w:rsidP="006229F1">
      <w:pPr>
        <w:rPr>
          <w:noProof/>
        </w:rPr>
      </w:pPr>
    </w:p>
    <w:p w:rsidR="006229F1" w:rsidRDefault="006229F1" w:rsidP="006229F1">
      <w:pPr>
        <w:pStyle w:val="Titre5"/>
        <w:rPr>
          <w:noProof/>
        </w:rPr>
      </w:pPr>
      <w:r>
        <w:rPr>
          <w:noProof/>
        </w:rPr>
        <w:t xml:space="preserve">Ligne dans le routeur </w:t>
      </w:r>
    </w:p>
    <w:p w:rsidR="00362A36" w:rsidRDefault="00362A36" w:rsidP="00362A36"/>
    <w:p w:rsidR="006229F1" w:rsidRDefault="00362A36" w:rsidP="00362A36">
      <w:pPr>
        <w:jc w:val="center"/>
      </w:pPr>
      <w:r>
        <w:rPr>
          <w:noProof/>
        </w:rPr>
        <w:drawing>
          <wp:inline distT="0" distB="0" distL="0" distR="0" wp14:anchorId="29F08B98" wp14:editId="747692A9">
            <wp:extent cx="4476750" cy="847725"/>
            <wp:effectExtent l="133350" t="133350" r="133350" b="1428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6750" cy="847725"/>
                    </a:xfrm>
                    <a:prstGeom prst="rect">
                      <a:avLst/>
                    </a:prstGeom>
                    <a:effectLst>
                      <a:glow rad="127000">
                        <a:srgbClr val="00B050"/>
                      </a:glow>
                    </a:effectLst>
                  </pic:spPr>
                </pic:pic>
              </a:graphicData>
            </a:graphic>
          </wp:inline>
        </w:drawing>
      </w:r>
    </w:p>
    <w:p w:rsidR="006229F1" w:rsidRDefault="006229F1" w:rsidP="006229F1"/>
    <w:p w:rsidR="006229F1" w:rsidRDefault="006229F1" w:rsidP="006229F1">
      <w:pPr>
        <w:pStyle w:val="Titre5"/>
      </w:pPr>
      <w:r>
        <w:t>Méthode postrechercheMoisSejour</w:t>
      </w:r>
      <w:r w:rsidR="00362A36">
        <w:t>Rentrant</w:t>
      </w:r>
    </w:p>
    <w:p w:rsidR="006229F1" w:rsidRDefault="006229F1" w:rsidP="006229F1"/>
    <w:p w:rsidR="006229F1" w:rsidRDefault="00362A36" w:rsidP="006229F1">
      <w:r>
        <w:t xml:space="preserve">Cette méthode est semblable à celle déjà écrite à la différence est qu’elle renvoie les données sélectionnées à la page réentrante. </w:t>
      </w:r>
    </w:p>
    <w:p w:rsidR="006229F1" w:rsidRDefault="006229F1" w:rsidP="006229F1"/>
    <w:p w:rsidR="006229F1" w:rsidRPr="00990627" w:rsidRDefault="00362A36" w:rsidP="006229F1">
      <w:pPr>
        <w:jc w:val="center"/>
      </w:pPr>
      <w:r>
        <w:rPr>
          <w:noProof/>
        </w:rPr>
        <w:lastRenderedPageBreak/>
        <w:drawing>
          <wp:inline distT="0" distB="0" distL="0" distR="0" wp14:anchorId="4FCF11A0" wp14:editId="09C46843">
            <wp:extent cx="6317615" cy="2727325"/>
            <wp:effectExtent l="133350" t="133350" r="140335" b="13017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17615" cy="2727325"/>
                    </a:xfrm>
                    <a:prstGeom prst="rect">
                      <a:avLst/>
                    </a:prstGeom>
                    <a:effectLst>
                      <a:glow rad="127000">
                        <a:srgbClr val="00B050"/>
                      </a:glow>
                    </a:effectLst>
                  </pic:spPr>
                </pic:pic>
              </a:graphicData>
            </a:graphic>
          </wp:inline>
        </w:drawing>
      </w:r>
    </w:p>
    <w:p w:rsidR="006229F1" w:rsidRDefault="006229F1" w:rsidP="006229F1">
      <w:pPr>
        <w:rPr>
          <w:noProof/>
        </w:rPr>
      </w:pPr>
    </w:p>
    <w:p w:rsidR="006229F1" w:rsidRDefault="006229F1" w:rsidP="006229F1">
      <w:pPr>
        <w:jc w:val="center"/>
        <w:rPr>
          <w:noProof/>
        </w:rPr>
      </w:pPr>
    </w:p>
    <w:p w:rsidR="006229F1" w:rsidRDefault="006229F1" w:rsidP="006229F1">
      <w:pPr>
        <w:pStyle w:val="Titre2"/>
        <w:rPr>
          <w:noProof/>
        </w:rPr>
      </w:pPr>
      <w:r>
        <w:rPr>
          <w:noProof/>
        </w:rPr>
        <w:t xml:space="preserve">Fonctionnement </w:t>
      </w:r>
      <w:r w:rsidR="00362A36">
        <w:rPr>
          <w:noProof/>
        </w:rPr>
        <w:t>avec une page réntrante</w:t>
      </w:r>
    </w:p>
    <w:p w:rsidR="00362A36" w:rsidRDefault="00362A36" w:rsidP="00362A36"/>
    <w:p w:rsidR="00362A36" w:rsidRPr="00362A36" w:rsidRDefault="00362A36" w:rsidP="00362A36">
      <w:r>
        <w:rPr>
          <w:noProof/>
        </w:rPr>
        <w:drawing>
          <wp:inline distT="0" distB="0" distL="0" distR="0" wp14:anchorId="550D8798" wp14:editId="1F1211DE">
            <wp:extent cx="6317615" cy="3331845"/>
            <wp:effectExtent l="133350" t="133350" r="140335" b="135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17615" cy="3331845"/>
                    </a:xfrm>
                    <a:prstGeom prst="rect">
                      <a:avLst/>
                    </a:prstGeom>
                    <a:effectLst>
                      <a:glow rad="127000">
                        <a:srgbClr val="00B050"/>
                      </a:glow>
                    </a:effectLst>
                  </pic:spPr>
                </pic:pic>
              </a:graphicData>
            </a:graphic>
          </wp:inline>
        </w:drawing>
      </w:r>
    </w:p>
    <w:p w:rsidR="006229F1" w:rsidRDefault="006229F1" w:rsidP="006229F1"/>
    <w:p w:rsidR="006229F1" w:rsidRDefault="006229F1" w:rsidP="006229F1"/>
    <w:p w:rsidR="006229F1" w:rsidRDefault="006229F1" w:rsidP="006229F1"/>
    <w:p w:rsidR="006229F1" w:rsidRDefault="006229F1" w:rsidP="006229F1"/>
    <w:p w:rsidR="006229F1" w:rsidRDefault="006229F1" w:rsidP="006229F1"/>
    <w:p w:rsidR="006229F1" w:rsidRDefault="006229F1" w:rsidP="006229F1"/>
    <w:p w:rsidR="006229F1" w:rsidRDefault="006229F1" w:rsidP="00990627"/>
    <w:p w:rsidR="006229F1" w:rsidRDefault="006229F1" w:rsidP="00990627"/>
    <w:p w:rsidR="00EB5E27" w:rsidRDefault="00EB5E27" w:rsidP="00EB5E27">
      <w:pPr>
        <w:pStyle w:val="Titre2"/>
      </w:pPr>
      <w:r>
        <w:lastRenderedPageBreak/>
        <w:t xml:space="preserve">Fonctionnalités à écrire </w:t>
      </w:r>
    </w:p>
    <w:p w:rsidR="00EB5E27" w:rsidRDefault="00EB5E27" w:rsidP="00EB5E27"/>
    <w:p w:rsidR="00EB5E27" w:rsidRDefault="00EB5E27" w:rsidP="00EB5E27">
      <w:pPr>
        <w:rPr>
          <w:noProof/>
        </w:rPr>
      </w:pPr>
      <w:r>
        <w:rPr>
          <w:noProof/>
        </w:rPr>
        <w:t xml:space="preserve">L’application  Service doit gérer les objets métiers </w:t>
      </w:r>
    </w:p>
    <w:p w:rsidR="00EB5E27" w:rsidRDefault="00EB5E27" w:rsidP="00EB5E27">
      <w:pPr>
        <w:rPr>
          <w:noProof/>
        </w:rPr>
      </w:pPr>
    </w:p>
    <w:p w:rsidR="00EB5E27" w:rsidRPr="008737DC" w:rsidRDefault="00EB5E27" w:rsidP="00EB5E27">
      <w:pPr>
        <w:numPr>
          <w:ilvl w:val="0"/>
          <w:numId w:val="13"/>
        </w:numPr>
        <w:rPr>
          <w:b/>
        </w:rPr>
      </w:pPr>
      <w:r w:rsidRPr="008737DC">
        <w:rPr>
          <w:b/>
        </w:rPr>
        <w:t>Ajout – Modification - Suppression</w:t>
      </w:r>
    </w:p>
    <w:p w:rsidR="00EB5E27" w:rsidRDefault="00EB5E27" w:rsidP="00EB5E27">
      <w:pPr>
        <w:numPr>
          <w:ilvl w:val="1"/>
          <w:numId w:val="13"/>
        </w:numPr>
      </w:pPr>
      <w:r>
        <w:t>Client</w:t>
      </w:r>
    </w:p>
    <w:p w:rsidR="00EB5E27" w:rsidRDefault="00EB5E27" w:rsidP="00EB5E27">
      <w:pPr>
        <w:numPr>
          <w:ilvl w:val="1"/>
          <w:numId w:val="13"/>
        </w:numPr>
      </w:pPr>
      <w:r>
        <w:t>Séjour</w:t>
      </w:r>
    </w:p>
    <w:p w:rsidR="00EB5E27" w:rsidRDefault="00EB5E27" w:rsidP="00EB5E27">
      <w:pPr>
        <w:ind w:left="1440"/>
      </w:pPr>
    </w:p>
    <w:p w:rsidR="00EB5E27" w:rsidRPr="000C7CCA" w:rsidRDefault="00EB5E27" w:rsidP="00EB5E27">
      <w:pPr>
        <w:numPr>
          <w:ilvl w:val="0"/>
          <w:numId w:val="13"/>
        </w:numPr>
        <w:rPr>
          <w:b/>
        </w:rPr>
      </w:pPr>
      <w:r w:rsidRPr="000C7CCA">
        <w:rPr>
          <w:b/>
        </w:rPr>
        <w:t>Affichage</w:t>
      </w:r>
    </w:p>
    <w:p w:rsidR="00EB5E27" w:rsidRDefault="00EB5E27" w:rsidP="00EB5E27">
      <w:pPr>
        <w:numPr>
          <w:ilvl w:val="1"/>
          <w:numId w:val="13"/>
        </w:numPr>
      </w:pPr>
      <w:r>
        <w:t>Clients</w:t>
      </w:r>
    </w:p>
    <w:p w:rsidR="00EB5E27" w:rsidRDefault="00EB5E27" w:rsidP="00EB5E27">
      <w:pPr>
        <w:numPr>
          <w:ilvl w:val="1"/>
          <w:numId w:val="13"/>
        </w:numPr>
      </w:pPr>
      <w:r>
        <w:t>Séjours</w:t>
      </w:r>
    </w:p>
    <w:p w:rsidR="00EB5E27" w:rsidRDefault="00EB5E27" w:rsidP="00EB5E27">
      <w:pPr>
        <w:numPr>
          <w:ilvl w:val="1"/>
          <w:numId w:val="13"/>
        </w:numPr>
      </w:pPr>
      <w:r>
        <w:t xml:space="preserve">Activités sportives d’un séjour </w:t>
      </w:r>
    </w:p>
    <w:p w:rsidR="00EB5E27" w:rsidRDefault="00EB5E27" w:rsidP="00EB5E27">
      <w:pPr>
        <w:ind w:left="1080"/>
      </w:pPr>
    </w:p>
    <w:p w:rsidR="00EB5E27" w:rsidRPr="008737DC" w:rsidRDefault="00EB5E27" w:rsidP="00EB5E27">
      <w:pPr>
        <w:numPr>
          <w:ilvl w:val="0"/>
          <w:numId w:val="13"/>
        </w:numPr>
        <w:rPr>
          <w:b/>
        </w:rPr>
      </w:pPr>
      <w:r w:rsidRPr="008737DC">
        <w:rPr>
          <w:b/>
        </w:rPr>
        <w:t>Facturation</w:t>
      </w:r>
    </w:p>
    <w:p w:rsidR="00EB5E27" w:rsidRDefault="00EB5E27" w:rsidP="00EB5E27">
      <w:pPr>
        <w:numPr>
          <w:ilvl w:val="1"/>
          <w:numId w:val="13"/>
        </w:numPr>
      </w:pPr>
      <w:r>
        <w:t>Séjour</w:t>
      </w:r>
    </w:p>
    <w:p w:rsidR="00EB5E27" w:rsidRDefault="00EB5E27" w:rsidP="00EB5E27">
      <w:pPr>
        <w:numPr>
          <w:ilvl w:val="1"/>
          <w:numId w:val="13"/>
        </w:numPr>
      </w:pPr>
      <w:r>
        <w:t>Prestations sportives</w:t>
      </w:r>
    </w:p>
    <w:p w:rsidR="00EB5E27" w:rsidRDefault="00EB5E27" w:rsidP="00EB5E27">
      <w:pPr>
        <w:pStyle w:val="Titre3"/>
      </w:pPr>
      <w:r w:rsidRPr="003661B6">
        <w:t>Facturation</w:t>
      </w:r>
    </w:p>
    <w:p w:rsidR="00EB5E27" w:rsidRDefault="00EB5E27" w:rsidP="00EB5E27">
      <w:r w:rsidRPr="003661B6">
        <w:t xml:space="preserve"> </w:t>
      </w:r>
    </w:p>
    <w:p w:rsidR="00EB5E27" w:rsidRDefault="00EB5E27" w:rsidP="00EB5E27">
      <w:r>
        <w:t xml:space="preserve">La facturation comprend deux parties </w:t>
      </w:r>
    </w:p>
    <w:p w:rsidR="00EB5E27" w:rsidRDefault="00EB5E27" w:rsidP="00EB5E27"/>
    <w:p w:rsidR="00EB5E27" w:rsidRDefault="00EB5E27" w:rsidP="00EB5E27">
      <w:pPr>
        <w:numPr>
          <w:ilvl w:val="0"/>
          <w:numId w:val="13"/>
        </w:numPr>
      </w:pPr>
      <w:r>
        <w:t>Facture du séjour</w:t>
      </w:r>
    </w:p>
    <w:p w:rsidR="00EB5E27" w:rsidRDefault="00EB5E27" w:rsidP="00EB5E27">
      <w:pPr>
        <w:numPr>
          <w:ilvl w:val="0"/>
          <w:numId w:val="13"/>
        </w:numPr>
      </w:pPr>
      <w:r>
        <w:t>Facture des prestations sportives</w:t>
      </w:r>
    </w:p>
    <w:p w:rsidR="00EB5E27" w:rsidRDefault="00EB5E27" w:rsidP="00EB5E27"/>
    <w:p w:rsidR="00EB5E27" w:rsidRDefault="00EB5E27" w:rsidP="00EB5E27">
      <w:r>
        <w:t>Les factures seront sorties au format PDF et pourront être visibles dans l’application.  Les modèles présentés en annexe ne sont là que qu’à titre informatif.</w:t>
      </w:r>
    </w:p>
    <w:p w:rsidR="00EB5E27" w:rsidRDefault="00EB5E27"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Default="00BD5BAB" w:rsidP="00EB5E27">
      <w:pPr>
        <w:ind w:left="360"/>
        <w:rPr>
          <w:rStyle w:val="Titre3Car"/>
          <w:b w:val="0"/>
          <w:bCs w:val="0"/>
          <w:color w:val="auto"/>
          <w:sz w:val="24"/>
          <w:szCs w:val="24"/>
        </w:rPr>
      </w:pPr>
    </w:p>
    <w:p w:rsidR="00BD5BAB" w:rsidRPr="00483BD2" w:rsidRDefault="00BD5BAB" w:rsidP="00EB5E27">
      <w:pPr>
        <w:ind w:left="360"/>
        <w:rPr>
          <w:rStyle w:val="Titre3Car"/>
          <w:b w:val="0"/>
          <w:bCs w:val="0"/>
          <w:color w:val="auto"/>
          <w:sz w:val="24"/>
          <w:szCs w:val="24"/>
        </w:rPr>
      </w:pPr>
    </w:p>
    <w:p w:rsidR="00E44BCF" w:rsidRDefault="00E44BCF" w:rsidP="00E44BCF">
      <w:pPr>
        <w:rPr>
          <w:rStyle w:val="Titre3Car"/>
        </w:rPr>
      </w:pPr>
      <w:r>
        <w:rPr>
          <w:rStyle w:val="Titre3Car"/>
        </w:rPr>
        <w:lastRenderedPageBreak/>
        <w:t>A</w:t>
      </w:r>
      <w:r w:rsidRPr="00256177">
        <w:rPr>
          <w:rStyle w:val="Titre3Car"/>
        </w:rPr>
        <w:t>nnexe</w:t>
      </w:r>
      <w:r>
        <w:rPr>
          <w:rStyle w:val="Titre3Car"/>
        </w:rPr>
        <w:t xml:space="preserve"> 1</w:t>
      </w:r>
    </w:p>
    <w:p w:rsidR="00E44BCF" w:rsidRPr="00256177" w:rsidRDefault="00E44BCF" w:rsidP="00E44BCF">
      <w:pPr>
        <w:rPr>
          <w:rStyle w:val="Titre3Car"/>
        </w:rPr>
      </w:pPr>
      <w:r w:rsidRPr="00256177">
        <w:rPr>
          <w:rStyle w:val="Titre3Car"/>
        </w:rPr>
        <w:t xml:space="preserve"> </w:t>
      </w:r>
    </w:p>
    <w:tbl>
      <w:tblPr>
        <w:tblW w:w="0" w:type="auto"/>
        <w:tblLayout w:type="fixed"/>
        <w:tblCellMar>
          <w:left w:w="70" w:type="dxa"/>
          <w:right w:w="70" w:type="dxa"/>
        </w:tblCellMar>
        <w:tblLook w:val="04A0" w:firstRow="1" w:lastRow="0" w:firstColumn="1" w:lastColumn="0" w:noHBand="0" w:noVBand="1"/>
      </w:tblPr>
      <w:tblGrid>
        <w:gridCol w:w="9212"/>
      </w:tblGrid>
      <w:tr w:rsidR="00E44BCF" w:rsidTr="006A2E8B">
        <w:tc>
          <w:tcPr>
            <w:tcW w:w="9212" w:type="dxa"/>
            <w:hideMark/>
          </w:tcPr>
          <w:p w:rsidR="00E44BCF" w:rsidRDefault="00E44BCF" w:rsidP="006A2E8B">
            <w:pPr>
              <w:pStyle w:val="Titre1"/>
            </w:pPr>
            <w:r>
              <w:t>Cerisaie</w:t>
            </w:r>
          </w:p>
          <w:p w:rsidR="00E44BCF" w:rsidRDefault="00E44BCF" w:rsidP="006A2E8B">
            <w:r>
              <w:t>Route de la plage</w:t>
            </w:r>
          </w:p>
          <w:p w:rsidR="00E44BCF" w:rsidRDefault="00E44BCF" w:rsidP="006A2E8B">
            <w:r>
              <w:t>33121 – CARCANS</w:t>
            </w:r>
          </w:p>
          <w:p w:rsidR="00E44BCF" w:rsidRDefault="00E44BCF" w:rsidP="006A2E8B">
            <w:pPr>
              <w:pStyle w:val="paragraphe5"/>
              <w:ind w:left="0"/>
            </w:pPr>
            <w:r>
              <w:t>Etoiles : **</w:t>
            </w:r>
          </w:p>
          <w:p w:rsidR="00E44BCF" w:rsidRDefault="00E44BCF" w:rsidP="006A2E8B">
            <w:pPr>
              <w:pStyle w:val="paragraphe5"/>
              <w:ind w:left="0"/>
            </w:pPr>
            <w:r>
              <w:t>Téléphone : 05 - 67-78-56-45</w:t>
            </w:r>
          </w:p>
          <w:p w:rsidR="00E44BCF" w:rsidRDefault="00E44BCF" w:rsidP="006A2E8B">
            <w:pPr>
              <w:pStyle w:val="paragraphe5"/>
              <w:ind w:left="0"/>
            </w:pPr>
            <w:r>
              <w:t>Fax : 05 - 67 - 78 - 34 - 25</w:t>
            </w:r>
          </w:p>
        </w:tc>
      </w:tr>
    </w:tbl>
    <w:p w:rsidR="00E44BCF" w:rsidRDefault="00E44BCF" w:rsidP="00E44BCF">
      <w:pPr>
        <w:pStyle w:val="paragraphe5"/>
      </w:pPr>
    </w:p>
    <w:p w:rsidR="00E44BCF" w:rsidRDefault="00E44BCF" w:rsidP="00E44BCF">
      <w:pPr>
        <w:pStyle w:val="paragraphe5"/>
      </w:pPr>
    </w:p>
    <w:p w:rsidR="00E44BCF" w:rsidRDefault="00E44BCF" w:rsidP="00E44BCF">
      <w:pPr>
        <w:pStyle w:val="paragraphe5"/>
      </w:pPr>
    </w:p>
    <w:p w:rsidR="00E44BCF" w:rsidRDefault="00E44BCF" w:rsidP="00E44BCF">
      <w:pPr>
        <w:pStyle w:val="paragraphe5"/>
        <w:pBdr>
          <w:top w:val="single" w:sz="6" w:space="1" w:color="auto" w:shadow="1"/>
          <w:left w:val="single" w:sz="6" w:space="1" w:color="auto" w:shadow="1"/>
          <w:bottom w:val="single" w:sz="6" w:space="1" w:color="auto" w:shadow="1"/>
          <w:right w:val="single" w:sz="6" w:space="1" w:color="auto" w:shadow="1"/>
        </w:pBdr>
        <w:ind w:left="1701" w:right="1984"/>
        <w:jc w:val="center"/>
        <w:rPr>
          <w:sz w:val="36"/>
        </w:rPr>
      </w:pPr>
      <w:r>
        <w:rPr>
          <w:sz w:val="36"/>
        </w:rPr>
        <w:t>FACTURATION D’UN SEJOUR</w:t>
      </w:r>
    </w:p>
    <w:p w:rsidR="00E44BCF" w:rsidRDefault="00E44BCF" w:rsidP="00E44BCF">
      <w:pPr>
        <w:pStyle w:val="paragraphe5"/>
      </w:pPr>
    </w:p>
    <w:p w:rsidR="00E44BCF" w:rsidRDefault="00E44BCF" w:rsidP="00E44BCF">
      <w:pPr>
        <w:pStyle w:val="paragraphe5"/>
      </w:pPr>
    </w:p>
    <w:p w:rsidR="00E44BCF" w:rsidRDefault="00E44BCF" w:rsidP="00E44BCF">
      <w:pPr>
        <w:pStyle w:val="paragraphe5"/>
      </w:pPr>
    </w:p>
    <w:p w:rsidR="00E44BCF" w:rsidRDefault="00E44BCF" w:rsidP="00E44BCF">
      <w:pPr>
        <w:pStyle w:val="paragraphe5"/>
      </w:pPr>
      <w:r>
        <w:rPr>
          <w:b/>
        </w:rPr>
        <w:t>Numéro de facture</w:t>
      </w:r>
      <w:r>
        <w:t xml:space="preserve"> : SE34</w:t>
      </w:r>
      <w:r>
        <w:tab/>
      </w:r>
      <w:r>
        <w:tab/>
      </w:r>
      <w:r>
        <w:tab/>
        <w:t xml:space="preserve">          </w:t>
      </w:r>
      <w:r>
        <w:rPr>
          <w:b/>
        </w:rPr>
        <w:t>Date de facturation</w:t>
      </w:r>
      <w:r>
        <w:t xml:space="preserve"> :</w:t>
      </w:r>
      <w:r w:rsidR="00080E48">
        <w:t xml:space="preserve"> </w:t>
      </w:r>
      <w:r>
        <w:t>15 juillet 201</w:t>
      </w:r>
      <w:r w:rsidR="00EB5E27">
        <w:t>7</w:t>
      </w:r>
    </w:p>
    <w:p w:rsidR="00E44BCF" w:rsidRDefault="00E44BCF" w:rsidP="00E44BCF">
      <w:pPr>
        <w:pStyle w:val="paragraphe5"/>
      </w:pPr>
    </w:p>
    <w:tbl>
      <w:tblPr>
        <w:tblW w:w="0" w:type="auto"/>
        <w:tblInd w:w="354" w:type="dxa"/>
        <w:tblBorders>
          <w:top w:val="single" w:sz="12" w:space="0" w:color="auto"/>
          <w:left w:val="single" w:sz="12" w:space="0" w:color="auto"/>
          <w:bottom w:val="single" w:sz="12" w:space="0" w:color="auto"/>
          <w:right w:val="single" w:sz="12" w:space="0" w:color="auto"/>
          <w:insideV w:val="single" w:sz="12" w:space="0" w:color="auto"/>
        </w:tblBorders>
        <w:tblLayout w:type="fixed"/>
        <w:tblCellMar>
          <w:left w:w="70" w:type="dxa"/>
          <w:right w:w="70" w:type="dxa"/>
        </w:tblCellMar>
        <w:tblLook w:val="04A0" w:firstRow="1" w:lastRow="0" w:firstColumn="1" w:lastColumn="0" w:noHBand="0" w:noVBand="1"/>
      </w:tblPr>
      <w:tblGrid>
        <w:gridCol w:w="3057"/>
        <w:gridCol w:w="1337"/>
      </w:tblGrid>
      <w:tr w:rsidR="00E44BCF" w:rsidTr="006A2E8B">
        <w:tc>
          <w:tcPr>
            <w:tcW w:w="3057" w:type="dxa"/>
            <w:tcBorders>
              <w:top w:val="single" w:sz="12" w:space="0" w:color="auto"/>
              <w:left w:val="single" w:sz="12" w:space="0" w:color="auto"/>
              <w:bottom w:val="single" w:sz="12" w:space="0" w:color="auto"/>
              <w:right w:val="single" w:sz="12" w:space="0" w:color="auto"/>
            </w:tcBorders>
            <w:hideMark/>
          </w:tcPr>
          <w:p w:rsidR="00E44BCF" w:rsidRDefault="00E44BCF" w:rsidP="006A2E8B">
            <w:pPr>
              <w:pStyle w:val="paragraphe0"/>
              <w:ind w:left="-70"/>
              <w:rPr>
                <w:b/>
              </w:rPr>
            </w:pPr>
            <w:r>
              <w:rPr>
                <w:b/>
              </w:rPr>
              <w:t>Numéro de séjour :</w:t>
            </w:r>
          </w:p>
          <w:p w:rsidR="00E44BCF" w:rsidRDefault="00E44BCF" w:rsidP="006A2E8B">
            <w:pPr>
              <w:pStyle w:val="paragraphe0"/>
              <w:ind w:left="-70"/>
              <w:rPr>
                <w:b/>
              </w:rPr>
            </w:pPr>
            <w:r>
              <w:rPr>
                <w:b/>
              </w:rPr>
              <w:t>Numéro d’emplacement :</w:t>
            </w:r>
          </w:p>
          <w:p w:rsidR="00E44BCF" w:rsidRDefault="00E44BCF" w:rsidP="006A2E8B">
            <w:pPr>
              <w:pStyle w:val="paragraphe0"/>
              <w:ind w:left="-70"/>
            </w:pPr>
            <w:r>
              <w:rPr>
                <w:b/>
              </w:rPr>
              <w:t>Type d’emplacement</w:t>
            </w:r>
            <w:r>
              <w:t xml:space="preserve"> :</w:t>
            </w:r>
          </w:p>
        </w:tc>
        <w:tc>
          <w:tcPr>
            <w:tcW w:w="1337" w:type="dxa"/>
            <w:tcBorders>
              <w:top w:val="single" w:sz="12" w:space="0" w:color="auto"/>
              <w:left w:val="single" w:sz="12" w:space="0" w:color="auto"/>
              <w:bottom w:val="single" w:sz="12" w:space="0" w:color="auto"/>
              <w:right w:val="single" w:sz="12" w:space="0" w:color="auto"/>
            </w:tcBorders>
            <w:hideMark/>
          </w:tcPr>
          <w:p w:rsidR="00E44BCF" w:rsidRDefault="00E44BCF" w:rsidP="006A2E8B">
            <w:pPr>
              <w:pStyle w:val="paragraphe5"/>
              <w:ind w:left="0"/>
            </w:pPr>
            <w:r>
              <w:t>1</w:t>
            </w:r>
          </w:p>
          <w:p w:rsidR="00E44BCF" w:rsidRDefault="00E44BCF" w:rsidP="006A2E8B">
            <w:pPr>
              <w:pStyle w:val="paragraphe5"/>
              <w:ind w:left="0"/>
            </w:pPr>
            <w:r>
              <w:t>4</w:t>
            </w:r>
          </w:p>
          <w:p w:rsidR="00E44BCF" w:rsidRDefault="00E44BCF" w:rsidP="006A2E8B">
            <w:pPr>
              <w:pStyle w:val="paragraphe5"/>
              <w:ind w:left="0"/>
            </w:pPr>
            <w:r>
              <w:t>TENTE</w:t>
            </w:r>
          </w:p>
        </w:tc>
      </w:tr>
    </w:tbl>
    <w:p w:rsidR="00E44BCF" w:rsidRDefault="00E44BCF" w:rsidP="00E44BCF">
      <w:pPr>
        <w:pStyle w:val="paragraphe5"/>
      </w:pPr>
    </w:p>
    <w:p w:rsidR="00E44BCF" w:rsidRDefault="00E44BCF" w:rsidP="00E44BCF">
      <w:pPr>
        <w:pStyle w:val="paragraphe5"/>
      </w:pPr>
    </w:p>
    <w:p w:rsidR="00E44BCF" w:rsidRDefault="00E44BCF" w:rsidP="00E44BCF">
      <w:pPr>
        <w:pStyle w:val="paragraphe5"/>
      </w:pPr>
    </w:p>
    <w:p w:rsidR="00E44BCF" w:rsidRDefault="00E44BCF" w:rsidP="00E44BCF">
      <w:pPr>
        <w:pStyle w:val="paragraphe5"/>
      </w:pPr>
    </w:p>
    <w:tbl>
      <w:tblPr>
        <w:tblW w:w="0" w:type="auto"/>
        <w:tblLayout w:type="fixed"/>
        <w:tblCellMar>
          <w:left w:w="70" w:type="dxa"/>
          <w:right w:w="70" w:type="dxa"/>
        </w:tblCellMar>
        <w:tblLook w:val="04A0" w:firstRow="1" w:lastRow="0" w:firstColumn="1" w:lastColumn="0" w:noHBand="0" w:noVBand="1"/>
      </w:tblPr>
      <w:tblGrid>
        <w:gridCol w:w="3070"/>
        <w:gridCol w:w="3070"/>
        <w:gridCol w:w="3070"/>
      </w:tblGrid>
      <w:tr w:rsidR="00E44BCF" w:rsidTr="006A2E8B">
        <w:tc>
          <w:tcPr>
            <w:tcW w:w="3070" w:type="dxa"/>
          </w:tcPr>
          <w:p w:rsidR="00E44BCF" w:rsidRDefault="00E44BCF" w:rsidP="006A2E8B">
            <w:pPr>
              <w:pStyle w:val="paragraphe5"/>
              <w:ind w:left="0"/>
            </w:pPr>
          </w:p>
        </w:tc>
        <w:tc>
          <w:tcPr>
            <w:tcW w:w="3070" w:type="dxa"/>
            <w:hideMark/>
          </w:tcPr>
          <w:p w:rsidR="00E44BCF" w:rsidRDefault="00E44BCF" w:rsidP="006A2E8B">
            <w:pPr>
              <w:pStyle w:val="paragraphe5"/>
              <w:ind w:left="0"/>
              <w:jc w:val="right"/>
              <w:rPr>
                <w:b/>
              </w:rPr>
            </w:pPr>
            <w:r>
              <w:rPr>
                <w:b/>
              </w:rPr>
              <w:t>Client :</w:t>
            </w:r>
          </w:p>
        </w:tc>
        <w:tc>
          <w:tcPr>
            <w:tcW w:w="3070" w:type="dxa"/>
            <w:tcBorders>
              <w:top w:val="single" w:sz="12" w:space="0" w:color="auto"/>
              <w:left w:val="single" w:sz="12" w:space="0" w:color="auto"/>
              <w:bottom w:val="single" w:sz="12" w:space="0" w:color="auto"/>
              <w:right w:val="single" w:sz="12" w:space="0" w:color="auto"/>
            </w:tcBorders>
          </w:tcPr>
          <w:p w:rsidR="00E44BCF" w:rsidRDefault="00E44BCF" w:rsidP="006A2E8B">
            <w:pPr>
              <w:pStyle w:val="paragraphe5"/>
              <w:ind w:left="0"/>
            </w:pPr>
            <w:r>
              <w:t>MERLE</w:t>
            </w:r>
          </w:p>
          <w:p w:rsidR="00E44BCF" w:rsidRDefault="00E44BCF" w:rsidP="006A2E8B">
            <w:pPr>
              <w:pStyle w:val="paragraphe5"/>
              <w:ind w:left="0"/>
            </w:pPr>
          </w:p>
          <w:p w:rsidR="00E44BCF" w:rsidRDefault="00E44BCF" w:rsidP="006A2E8B">
            <w:pPr>
              <w:pStyle w:val="paragraphe5"/>
              <w:ind w:left="0"/>
            </w:pPr>
          </w:p>
        </w:tc>
      </w:tr>
    </w:tbl>
    <w:p w:rsidR="00E44BCF" w:rsidRDefault="00E44BCF" w:rsidP="00E44BCF">
      <w:pPr>
        <w:pStyle w:val="paragraphe5"/>
      </w:pPr>
    </w:p>
    <w:p w:rsidR="00E44BCF" w:rsidRDefault="00E44BCF" w:rsidP="00E44BCF">
      <w:pPr>
        <w:pStyle w:val="paragraphe5"/>
      </w:pPr>
    </w:p>
    <w:p w:rsidR="00E44BCF" w:rsidRDefault="00E44BCF" w:rsidP="00E44BCF">
      <w:pPr>
        <w:pStyle w:val="paragraphe5"/>
        <w:rPr>
          <w:b/>
        </w:rPr>
      </w:pPr>
      <w:r>
        <w:rPr>
          <w:b/>
        </w:rPr>
        <w:t>* SEJOUR *</w:t>
      </w:r>
    </w:p>
    <w:p w:rsidR="00E44BCF" w:rsidRDefault="00E44BCF" w:rsidP="00E44BCF">
      <w:pPr>
        <w:pStyle w:val="paragraphe5"/>
      </w:pPr>
    </w:p>
    <w:tbl>
      <w:tblPr>
        <w:tblW w:w="0" w:type="auto"/>
        <w:tblInd w:w="77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01"/>
        <w:gridCol w:w="1418"/>
        <w:gridCol w:w="2126"/>
        <w:gridCol w:w="2268"/>
      </w:tblGrid>
      <w:tr w:rsidR="00E44BCF" w:rsidTr="006A2E8B">
        <w:tc>
          <w:tcPr>
            <w:tcW w:w="1701" w:type="dxa"/>
            <w:tcBorders>
              <w:top w:val="single" w:sz="12" w:space="0" w:color="auto"/>
              <w:left w:val="single" w:sz="12" w:space="0" w:color="auto"/>
              <w:bottom w:val="single" w:sz="6" w:space="0" w:color="auto"/>
              <w:right w:val="single" w:sz="6" w:space="0" w:color="auto"/>
            </w:tcBorders>
            <w:hideMark/>
          </w:tcPr>
          <w:p w:rsidR="00E44BCF" w:rsidRDefault="00E44BCF" w:rsidP="006A2E8B">
            <w:pPr>
              <w:pStyle w:val="paragraphe5"/>
              <w:ind w:left="0"/>
              <w:jc w:val="center"/>
              <w:rPr>
                <w:b/>
              </w:rPr>
            </w:pPr>
            <w:r>
              <w:rPr>
                <w:b/>
              </w:rPr>
              <w:t xml:space="preserve">Date de début </w:t>
            </w:r>
          </w:p>
        </w:tc>
        <w:tc>
          <w:tcPr>
            <w:tcW w:w="1418" w:type="dxa"/>
            <w:tcBorders>
              <w:top w:val="single" w:sz="12" w:space="0" w:color="auto"/>
              <w:left w:val="single" w:sz="6" w:space="0" w:color="auto"/>
              <w:bottom w:val="single" w:sz="6" w:space="0" w:color="auto"/>
              <w:right w:val="single" w:sz="6" w:space="0" w:color="auto"/>
            </w:tcBorders>
            <w:hideMark/>
          </w:tcPr>
          <w:p w:rsidR="00E44BCF" w:rsidRDefault="00E44BCF" w:rsidP="006A2E8B">
            <w:pPr>
              <w:pStyle w:val="paragraphe5"/>
              <w:ind w:left="0"/>
              <w:jc w:val="center"/>
              <w:rPr>
                <w:b/>
              </w:rPr>
            </w:pPr>
            <w:r>
              <w:rPr>
                <w:b/>
              </w:rPr>
              <w:t>Date de fin</w:t>
            </w:r>
          </w:p>
        </w:tc>
        <w:tc>
          <w:tcPr>
            <w:tcW w:w="2126" w:type="dxa"/>
            <w:tcBorders>
              <w:top w:val="single" w:sz="12" w:space="0" w:color="auto"/>
              <w:left w:val="single" w:sz="6" w:space="0" w:color="auto"/>
              <w:bottom w:val="single" w:sz="6" w:space="0" w:color="auto"/>
              <w:right w:val="single" w:sz="6" w:space="0" w:color="auto"/>
            </w:tcBorders>
            <w:hideMark/>
          </w:tcPr>
          <w:p w:rsidR="00E44BCF" w:rsidRDefault="00E44BCF" w:rsidP="006A2E8B">
            <w:pPr>
              <w:pStyle w:val="paragraphe5"/>
              <w:ind w:left="0"/>
              <w:jc w:val="center"/>
              <w:rPr>
                <w:b/>
              </w:rPr>
            </w:pPr>
            <w:r>
              <w:rPr>
                <w:b/>
              </w:rPr>
              <w:t>Nbre de personnes</w:t>
            </w:r>
          </w:p>
        </w:tc>
        <w:tc>
          <w:tcPr>
            <w:tcW w:w="2268" w:type="dxa"/>
            <w:tcBorders>
              <w:top w:val="single" w:sz="12" w:space="0" w:color="auto"/>
              <w:left w:val="single" w:sz="6" w:space="0" w:color="auto"/>
              <w:bottom w:val="single" w:sz="6" w:space="0" w:color="auto"/>
              <w:right w:val="single" w:sz="12" w:space="0" w:color="auto"/>
            </w:tcBorders>
            <w:hideMark/>
          </w:tcPr>
          <w:p w:rsidR="00E44BCF" w:rsidRDefault="00E44BCF" w:rsidP="006A2E8B">
            <w:pPr>
              <w:pStyle w:val="paragraphe5"/>
              <w:ind w:left="0"/>
              <w:jc w:val="center"/>
              <w:rPr>
                <w:b/>
              </w:rPr>
            </w:pPr>
            <w:r>
              <w:rPr>
                <w:b/>
              </w:rPr>
              <w:t>Prix/jour/personne</w:t>
            </w:r>
          </w:p>
        </w:tc>
      </w:tr>
      <w:tr w:rsidR="00E44BCF" w:rsidTr="006A2E8B">
        <w:tc>
          <w:tcPr>
            <w:tcW w:w="1701" w:type="dxa"/>
            <w:tcBorders>
              <w:top w:val="single" w:sz="6" w:space="0" w:color="auto"/>
              <w:left w:val="single" w:sz="12" w:space="0" w:color="auto"/>
              <w:bottom w:val="single" w:sz="12" w:space="0" w:color="auto"/>
              <w:right w:val="single" w:sz="6" w:space="0" w:color="auto"/>
            </w:tcBorders>
            <w:hideMark/>
          </w:tcPr>
          <w:p w:rsidR="00E44BCF" w:rsidRDefault="00E44BCF" w:rsidP="006A2E8B">
            <w:pPr>
              <w:pStyle w:val="stableau"/>
              <w:jc w:val="center"/>
            </w:pPr>
            <w:r>
              <w:t>01.07.201</w:t>
            </w:r>
            <w:r w:rsidR="00EB5E27">
              <w:t>7</w:t>
            </w:r>
          </w:p>
        </w:tc>
        <w:tc>
          <w:tcPr>
            <w:tcW w:w="1418" w:type="dxa"/>
            <w:tcBorders>
              <w:top w:val="single" w:sz="6" w:space="0" w:color="auto"/>
              <w:left w:val="single" w:sz="6" w:space="0" w:color="auto"/>
              <w:bottom w:val="single" w:sz="12" w:space="0" w:color="auto"/>
              <w:right w:val="single" w:sz="6" w:space="0" w:color="auto"/>
            </w:tcBorders>
            <w:hideMark/>
          </w:tcPr>
          <w:p w:rsidR="00E44BCF" w:rsidRDefault="00E44BCF" w:rsidP="006A2E8B">
            <w:pPr>
              <w:pStyle w:val="stableau"/>
            </w:pPr>
            <w:r>
              <w:t>15.07.201</w:t>
            </w:r>
            <w:r w:rsidR="00EB5E27">
              <w:t>7</w:t>
            </w:r>
          </w:p>
        </w:tc>
        <w:tc>
          <w:tcPr>
            <w:tcW w:w="2126" w:type="dxa"/>
            <w:tcBorders>
              <w:top w:val="single" w:sz="6" w:space="0" w:color="auto"/>
              <w:left w:val="single" w:sz="6" w:space="0" w:color="auto"/>
              <w:bottom w:val="single" w:sz="12" w:space="0" w:color="auto"/>
              <w:right w:val="single" w:sz="6" w:space="0" w:color="auto"/>
            </w:tcBorders>
            <w:hideMark/>
          </w:tcPr>
          <w:p w:rsidR="00E44BCF" w:rsidRDefault="00E44BCF" w:rsidP="006A2E8B">
            <w:pPr>
              <w:pStyle w:val="stableau"/>
              <w:jc w:val="center"/>
            </w:pPr>
            <w:r>
              <w:t>3</w:t>
            </w:r>
          </w:p>
        </w:tc>
        <w:tc>
          <w:tcPr>
            <w:tcW w:w="2268" w:type="dxa"/>
            <w:tcBorders>
              <w:top w:val="single" w:sz="6" w:space="0" w:color="auto"/>
              <w:left w:val="single" w:sz="6" w:space="0" w:color="auto"/>
              <w:bottom w:val="single" w:sz="12" w:space="0" w:color="auto"/>
              <w:right w:val="single" w:sz="12" w:space="0" w:color="auto"/>
            </w:tcBorders>
            <w:hideMark/>
          </w:tcPr>
          <w:p w:rsidR="00E44BCF" w:rsidRDefault="00E44BCF" w:rsidP="006A2E8B">
            <w:pPr>
              <w:pStyle w:val="paragraphe5"/>
              <w:ind w:left="0"/>
              <w:jc w:val="right"/>
            </w:pPr>
            <w:r>
              <w:t>15</w:t>
            </w:r>
          </w:p>
        </w:tc>
      </w:tr>
    </w:tbl>
    <w:p w:rsidR="00E44BCF" w:rsidRDefault="00E44BCF" w:rsidP="00E44BCF">
      <w:pPr>
        <w:pStyle w:val="paragraphe5"/>
      </w:pPr>
    </w:p>
    <w:p w:rsidR="00E44BCF" w:rsidRDefault="00E44BCF" w:rsidP="00E44BCF">
      <w:pPr>
        <w:pStyle w:val="paragraphe5"/>
      </w:pPr>
    </w:p>
    <w:p w:rsidR="00E44BCF" w:rsidRDefault="00E44BCF" w:rsidP="00E44BCF">
      <w:pPr>
        <w:pStyle w:val="paragraphe5"/>
      </w:pPr>
    </w:p>
    <w:tbl>
      <w:tblPr>
        <w:tblW w:w="0" w:type="auto"/>
        <w:tblInd w:w="38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126"/>
        <w:gridCol w:w="2268"/>
      </w:tblGrid>
      <w:tr w:rsidR="00E44BCF" w:rsidTr="006A2E8B">
        <w:tc>
          <w:tcPr>
            <w:tcW w:w="2126" w:type="dxa"/>
            <w:tcBorders>
              <w:top w:val="single" w:sz="12" w:space="0" w:color="auto"/>
              <w:left w:val="single" w:sz="12" w:space="0" w:color="auto"/>
              <w:bottom w:val="single" w:sz="12" w:space="0" w:color="auto"/>
              <w:right w:val="single" w:sz="6" w:space="0" w:color="auto"/>
            </w:tcBorders>
            <w:hideMark/>
          </w:tcPr>
          <w:p w:rsidR="00E44BCF" w:rsidRDefault="00E44BCF" w:rsidP="006A2E8B">
            <w:pPr>
              <w:pStyle w:val="paragraphe5"/>
              <w:ind w:left="0"/>
            </w:pPr>
            <w:r>
              <w:rPr>
                <w:b/>
              </w:rPr>
              <w:t>Total à payer</w:t>
            </w:r>
            <w:r>
              <w:t xml:space="preserve"> : </w:t>
            </w:r>
          </w:p>
        </w:tc>
        <w:tc>
          <w:tcPr>
            <w:tcW w:w="2268" w:type="dxa"/>
            <w:tcBorders>
              <w:top w:val="single" w:sz="12" w:space="0" w:color="auto"/>
              <w:left w:val="single" w:sz="6" w:space="0" w:color="auto"/>
              <w:bottom w:val="single" w:sz="12" w:space="0" w:color="auto"/>
              <w:right w:val="single" w:sz="12" w:space="0" w:color="auto"/>
            </w:tcBorders>
            <w:hideMark/>
          </w:tcPr>
          <w:p w:rsidR="00E44BCF" w:rsidRDefault="00E44BCF" w:rsidP="006A2E8B">
            <w:pPr>
              <w:pStyle w:val="paragraphe5"/>
              <w:ind w:left="0"/>
              <w:jc w:val="right"/>
            </w:pPr>
            <w:r>
              <w:t>675 €</w:t>
            </w:r>
          </w:p>
        </w:tc>
      </w:tr>
    </w:tbl>
    <w:p w:rsidR="00990627" w:rsidRPr="00990627" w:rsidRDefault="00990627" w:rsidP="00E44BCF"/>
    <w:sectPr w:rsidR="00990627" w:rsidRPr="00990627" w:rsidSect="006654A8">
      <w:headerReference w:type="default" r:id="rId33"/>
      <w:footerReference w:type="default" r:id="rId34"/>
      <w:pgSz w:w="11906" w:h="16838"/>
      <w:pgMar w:top="851" w:right="1106" w:bottom="851" w:left="851" w:header="53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E04" w:rsidRDefault="00BD7E04">
      <w:r>
        <w:separator/>
      </w:r>
    </w:p>
  </w:endnote>
  <w:endnote w:type="continuationSeparator" w:id="0">
    <w:p w:rsidR="00BD7E04" w:rsidRDefault="00BD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762298" w:rsidTr="006B7318">
      <w:tc>
        <w:tcPr>
          <w:tcW w:w="3070" w:type="dxa"/>
        </w:tcPr>
        <w:p w:rsidR="00762298" w:rsidRPr="009D3E5C" w:rsidRDefault="00730E86" w:rsidP="00730E86">
          <w:pPr>
            <w:pStyle w:val="En-tte"/>
            <w:rPr>
              <w:sz w:val="20"/>
            </w:rPr>
          </w:pPr>
          <w:r>
            <w:rPr>
              <w:sz w:val="20"/>
            </w:rPr>
            <w:t>Framework PHP</w:t>
          </w:r>
        </w:p>
      </w:tc>
      <w:tc>
        <w:tcPr>
          <w:tcW w:w="3070" w:type="dxa"/>
        </w:tcPr>
        <w:p w:rsidR="00762298" w:rsidRPr="009D3E5C" w:rsidRDefault="00762298" w:rsidP="006B7318">
          <w:pPr>
            <w:pStyle w:val="En-tte"/>
            <w:jc w:val="center"/>
            <w:rPr>
              <w:sz w:val="20"/>
            </w:rPr>
          </w:pPr>
          <w:r w:rsidRPr="009D3E5C">
            <w:rPr>
              <w:sz w:val="20"/>
            </w:rPr>
            <w:t xml:space="preserve">- page </w:t>
          </w:r>
          <w:r w:rsidRPr="00C03E26">
            <w:rPr>
              <w:rStyle w:val="Numrodepage"/>
              <w:sz w:val="20"/>
              <w:szCs w:val="20"/>
            </w:rPr>
            <w:fldChar w:fldCharType="begin"/>
          </w:r>
          <w:r w:rsidRPr="00C03E26">
            <w:rPr>
              <w:rStyle w:val="Numrodepage"/>
              <w:sz w:val="20"/>
              <w:szCs w:val="20"/>
            </w:rPr>
            <w:instrText xml:space="preserve"> PAGE </w:instrText>
          </w:r>
          <w:r w:rsidRPr="00C03E26">
            <w:rPr>
              <w:rStyle w:val="Numrodepage"/>
              <w:sz w:val="20"/>
              <w:szCs w:val="20"/>
            </w:rPr>
            <w:fldChar w:fldCharType="separate"/>
          </w:r>
          <w:r w:rsidR="00FB0069">
            <w:rPr>
              <w:rStyle w:val="Numrodepage"/>
              <w:noProof/>
              <w:sz w:val="20"/>
              <w:szCs w:val="20"/>
            </w:rPr>
            <w:t>6</w:t>
          </w:r>
          <w:r w:rsidRPr="00C03E26">
            <w:rPr>
              <w:rStyle w:val="Numrodepage"/>
              <w:sz w:val="20"/>
              <w:szCs w:val="20"/>
            </w:rPr>
            <w:fldChar w:fldCharType="end"/>
          </w:r>
          <w:r w:rsidRPr="009D3E5C">
            <w:rPr>
              <w:rStyle w:val="Numrodepage"/>
              <w:sz w:val="20"/>
            </w:rPr>
            <w:t xml:space="preserve"> -</w:t>
          </w:r>
        </w:p>
      </w:tc>
      <w:tc>
        <w:tcPr>
          <w:tcW w:w="3070" w:type="dxa"/>
        </w:tcPr>
        <w:p w:rsidR="00762298" w:rsidRPr="009D3E5C" w:rsidRDefault="00762298" w:rsidP="006B7318">
          <w:pPr>
            <w:pStyle w:val="En-tte"/>
            <w:jc w:val="right"/>
            <w:rPr>
              <w:sz w:val="20"/>
            </w:rPr>
          </w:pPr>
          <w:r>
            <w:rPr>
              <w:sz w:val="20"/>
            </w:rPr>
            <w:t xml:space="preserve">CV </w:t>
          </w:r>
        </w:p>
      </w:tc>
    </w:tr>
  </w:tbl>
  <w:p w:rsidR="00762298" w:rsidRPr="009201F8" w:rsidRDefault="00762298" w:rsidP="008D43D4">
    <w:pPr>
      <w:pStyle w:val="Pieddepage"/>
      <w:tabs>
        <w:tab w:val="clear" w:pos="4536"/>
        <w:tab w:val="clear" w:pos="9072"/>
        <w:tab w:val="left" w:pos="30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E04" w:rsidRDefault="00BD7E04">
      <w:r>
        <w:separator/>
      </w:r>
    </w:p>
  </w:footnote>
  <w:footnote w:type="continuationSeparator" w:id="0">
    <w:p w:rsidR="00BD7E04" w:rsidRDefault="00BD7E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8" w:type="dxa"/>
      <w:tblLook w:val="04A0" w:firstRow="1" w:lastRow="0" w:firstColumn="1" w:lastColumn="0" w:noHBand="0" w:noVBand="1"/>
    </w:tblPr>
    <w:tblGrid>
      <w:gridCol w:w="3083"/>
      <w:gridCol w:w="3082"/>
      <w:gridCol w:w="3083"/>
    </w:tblGrid>
    <w:tr w:rsidR="00762298" w:rsidRPr="00AA7214" w:rsidTr="006B7318">
      <w:tc>
        <w:tcPr>
          <w:tcW w:w="2815" w:type="dxa"/>
        </w:tcPr>
        <w:p w:rsidR="00762298" w:rsidRPr="00AA7214" w:rsidRDefault="00F03A78" w:rsidP="00F03A78">
          <w:pPr>
            <w:pStyle w:val="En-tte"/>
            <w:rPr>
              <w:b/>
              <w:sz w:val="18"/>
              <w:szCs w:val="18"/>
            </w:rPr>
          </w:pPr>
          <w:r>
            <w:rPr>
              <w:b/>
              <w:sz w:val="18"/>
              <w:szCs w:val="18"/>
            </w:rPr>
            <w:t>Laravel</w:t>
          </w:r>
          <w:r w:rsidR="004E3FB6">
            <w:rPr>
              <w:b/>
              <w:sz w:val="18"/>
              <w:szCs w:val="18"/>
            </w:rPr>
            <w:t xml:space="preserve"> Cerisaie</w:t>
          </w:r>
        </w:p>
      </w:tc>
      <w:tc>
        <w:tcPr>
          <w:tcW w:w="2815" w:type="dxa"/>
        </w:tcPr>
        <w:p w:rsidR="00762298" w:rsidRPr="00AA7214" w:rsidRDefault="00F03A78" w:rsidP="006B7318">
          <w:pPr>
            <w:pStyle w:val="En-tte"/>
            <w:jc w:val="center"/>
            <w:rPr>
              <w:b/>
              <w:sz w:val="18"/>
              <w:szCs w:val="18"/>
            </w:rPr>
          </w:pPr>
          <w:r>
            <w:rPr>
              <w:b/>
              <w:sz w:val="18"/>
              <w:szCs w:val="18"/>
            </w:rPr>
            <w:t>PHP 7</w:t>
          </w:r>
        </w:p>
      </w:tc>
      <w:tc>
        <w:tcPr>
          <w:tcW w:w="2816" w:type="dxa"/>
        </w:tcPr>
        <w:p w:rsidR="00762298" w:rsidRPr="00AA7214" w:rsidRDefault="00FB0069" w:rsidP="006D201A">
          <w:pPr>
            <w:pStyle w:val="En-tte"/>
            <w:jc w:val="right"/>
            <w:rPr>
              <w:b/>
              <w:sz w:val="18"/>
              <w:szCs w:val="18"/>
            </w:rPr>
          </w:pPr>
          <w:r>
            <w:rPr>
              <w:b/>
              <w:sz w:val="18"/>
              <w:szCs w:val="18"/>
            </w:rPr>
            <w:t>Année 2020 / 2021</w:t>
          </w:r>
        </w:p>
      </w:tc>
    </w:tr>
  </w:tbl>
  <w:p w:rsidR="00762298" w:rsidRPr="009201F8" w:rsidRDefault="00762298" w:rsidP="009201F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1822"/>
    <w:multiLevelType w:val="hybridMultilevel"/>
    <w:tmpl w:val="D1809E50"/>
    <w:lvl w:ilvl="0" w:tplc="F8C2AF34">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732A8A"/>
    <w:multiLevelType w:val="hybridMultilevel"/>
    <w:tmpl w:val="446C52C4"/>
    <w:lvl w:ilvl="0" w:tplc="9EDCF52E">
      <w:start w:val="1"/>
      <w:numFmt w:val="bullet"/>
      <w:lvlText w:val="z"/>
      <w:lvlJc w:val="left"/>
      <w:pPr>
        <w:tabs>
          <w:tab w:val="num" w:pos="720"/>
        </w:tabs>
        <w:ind w:left="720" w:hanging="360"/>
      </w:pPr>
      <w:rPr>
        <w:rFonts w:ascii="Monotype Sorts" w:hAnsi="Monotype Sorts" w:hint="default"/>
      </w:rPr>
    </w:lvl>
    <w:lvl w:ilvl="1" w:tplc="8B747708">
      <w:start w:val="189"/>
      <w:numFmt w:val="bullet"/>
      <w:lvlText w:val="y"/>
      <w:lvlJc w:val="left"/>
      <w:pPr>
        <w:tabs>
          <w:tab w:val="num" w:pos="1440"/>
        </w:tabs>
        <w:ind w:left="1440" w:hanging="360"/>
      </w:pPr>
      <w:rPr>
        <w:rFonts w:ascii="Monotype Sorts" w:hAnsi="Monotype Sorts" w:hint="default"/>
      </w:rPr>
    </w:lvl>
    <w:lvl w:ilvl="2" w:tplc="DC68114C" w:tentative="1">
      <w:start w:val="1"/>
      <w:numFmt w:val="bullet"/>
      <w:lvlText w:val="z"/>
      <w:lvlJc w:val="left"/>
      <w:pPr>
        <w:tabs>
          <w:tab w:val="num" w:pos="2160"/>
        </w:tabs>
        <w:ind w:left="2160" w:hanging="360"/>
      </w:pPr>
      <w:rPr>
        <w:rFonts w:ascii="Monotype Sorts" w:hAnsi="Monotype Sorts" w:hint="default"/>
      </w:rPr>
    </w:lvl>
    <w:lvl w:ilvl="3" w:tplc="EE4EDF4E" w:tentative="1">
      <w:start w:val="1"/>
      <w:numFmt w:val="bullet"/>
      <w:lvlText w:val="z"/>
      <w:lvlJc w:val="left"/>
      <w:pPr>
        <w:tabs>
          <w:tab w:val="num" w:pos="2880"/>
        </w:tabs>
        <w:ind w:left="2880" w:hanging="360"/>
      </w:pPr>
      <w:rPr>
        <w:rFonts w:ascii="Monotype Sorts" w:hAnsi="Monotype Sorts" w:hint="default"/>
      </w:rPr>
    </w:lvl>
    <w:lvl w:ilvl="4" w:tplc="7568BB84" w:tentative="1">
      <w:start w:val="1"/>
      <w:numFmt w:val="bullet"/>
      <w:lvlText w:val="z"/>
      <w:lvlJc w:val="left"/>
      <w:pPr>
        <w:tabs>
          <w:tab w:val="num" w:pos="3600"/>
        </w:tabs>
        <w:ind w:left="3600" w:hanging="360"/>
      </w:pPr>
      <w:rPr>
        <w:rFonts w:ascii="Monotype Sorts" w:hAnsi="Monotype Sorts" w:hint="default"/>
      </w:rPr>
    </w:lvl>
    <w:lvl w:ilvl="5" w:tplc="488484D8" w:tentative="1">
      <w:start w:val="1"/>
      <w:numFmt w:val="bullet"/>
      <w:lvlText w:val="z"/>
      <w:lvlJc w:val="left"/>
      <w:pPr>
        <w:tabs>
          <w:tab w:val="num" w:pos="4320"/>
        </w:tabs>
        <w:ind w:left="4320" w:hanging="360"/>
      </w:pPr>
      <w:rPr>
        <w:rFonts w:ascii="Monotype Sorts" w:hAnsi="Monotype Sorts" w:hint="default"/>
      </w:rPr>
    </w:lvl>
    <w:lvl w:ilvl="6" w:tplc="F24E1BDC" w:tentative="1">
      <w:start w:val="1"/>
      <w:numFmt w:val="bullet"/>
      <w:lvlText w:val="z"/>
      <w:lvlJc w:val="left"/>
      <w:pPr>
        <w:tabs>
          <w:tab w:val="num" w:pos="5040"/>
        </w:tabs>
        <w:ind w:left="5040" w:hanging="360"/>
      </w:pPr>
      <w:rPr>
        <w:rFonts w:ascii="Monotype Sorts" w:hAnsi="Monotype Sorts" w:hint="default"/>
      </w:rPr>
    </w:lvl>
    <w:lvl w:ilvl="7" w:tplc="0A1C353A" w:tentative="1">
      <w:start w:val="1"/>
      <w:numFmt w:val="bullet"/>
      <w:lvlText w:val="z"/>
      <w:lvlJc w:val="left"/>
      <w:pPr>
        <w:tabs>
          <w:tab w:val="num" w:pos="5760"/>
        </w:tabs>
        <w:ind w:left="5760" w:hanging="360"/>
      </w:pPr>
      <w:rPr>
        <w:rFonts w:ascii="Monotype Sorts" w:hAnsi="Monotype Sorts" w:hint="default"/>
      </w:rPr>
    </w:lvl>
    <w:lvl w:ilvl="8" w:tplc="7CE4D168" w:tentative="1">
      <w:start w:val="1"/>
      <w:numFmt w:val="bullet"/>
      <w:lvlText w:val="z"/>
      <w:lvlJc w:val="left"/>
      <w:pPr>
        <w:tabs>
          <w:tab w:val="num" w:pos="6480"/>
        </w:tabs>
        <w:ind w:left="6480" w:hanging="360"/>
      </w:pPr>
      <w:rPr>
        <w:rFonts w:ascii="Monotype Sorts" w:hAnsi="Monotype Sorts" w:hint="default"/>
      </w:rPr>
    </w:lvl>
  </w:abstractNum>
  <w:abstractNum w:abstractNumId="2" w15:restartNumberingAfterBreak="0">
    <w:nsid w:val="20656E43"/>
    <w:multiLevelType w:val="hybridMultilevel"/>
    <w:tmpl w:val="B2DE6988"/>
    <w:lvl w:ilvl="0" w:tplc="346673EC">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C608EF"/>
    <w:multiLevelType w:val="hybridMultilevel"/>
    <w:tmpl w:val="AF2E0E14"/>
    <w:lvl w:ilvl="0" w:tplc="56EE62B8">
      <w:start w:val="1"/>
      <w:numFmt w:val="bullet"/>
      <w:lvlText w:val=""/>
      <w:lvlJc w:val="left"/>
      <w:pPr>
        <w:tabs>
          <w:tab w:val="num" w:pos="720"/>
        </w:tabs>
        <w:ind w:left="720" w:hanging="360"/>
      </w:pPr>
      <w:rPr>
        <w:rFonts w:ascii="Wingdings" w:hAnsi="Wingdings" w:hint="default"/>
      </w:rPr>
    </w:lvl>
    <w:lvl w:ilvl="1" w:tplc="87E27B2A">
      <w:start w:val="1378"/>
      <w:numFmt w:val="bullet"/>
      <w:lvlText w:val=""/>
      <w:lvlJc w:val="left"/>
      <w:pPr>
        <w:tabs>
          <w:tab w:val="num" w:pos="1440"/>
        </w:tabs>
        <w:ind w:left="1440" w:hanging="360"/>
      </w:pPr>
      <w:rPr>
        <w:rFonts w:ascii="Wingdings" w:hAnsi="Wingdings" w:hint="default"/>
      </w:rPr>
    </w:lvl>
    <w:lvl w:ilvl="2" w:tplc="633EA014">
      <w:start w:val="1"/>
      <w:numFmt w:val="bullet"/>
      <w:lvlText w:val=""/>
      <w:lvlJc w:val="left"/>
      <w:pPr>
        <w:tabs>
          <w:tab w:val="num" w:pos="2160"/>
        </w:tabs>
        <w:ind w:left="2160" w:hanging="360"/>
      </w:pPr>
      <w:rPr>
        <w:rFonts w:ascii="Wingdings" w:hAnsi="Wingdings" w:hint="default"/>
      </w:rPr>
    </w:lvl>
    <w:lvl w:ilvl="3" w:tplc="88CA1D32" w:tentative="1">
      <w:start w:val="1"/>
      <w:numFmt w:val="bullet"/>
      <w:lvlText w:val=""/>
      <w:lvlJc w:val="left"/>
      <w:pPr>
        <w:tabs>
          <w:tab w:val="num" w:pos="2880"/>
        </w:tabs>
        <w:ind w:left="2880" w:hanging="360"/>
      </w:pPr>
      <w:rPr>
        <w:rFonts w:ascii="Wingdings" w:hAnsi="Wingdings" w:hint="default"/>
      </w:rPr>
    </w:lvl>
    <w:lvl w:ilvl="4" w:tplc="85408350" w:tentative="1">
      <w:start w:val="1"/>
      <w:numFmt w:val="bullet"/>
      <w:lvlText w:val=""/>
      <w:lvlJc w:val="left"/>
      <w:pPr>
        <w:tabs>
          <w:tab w:val="num" w:pos="3600"/>
        </w:tabs>
        <w:ind w:left="3600" w:hanging="360"/>
      </w:pPr>
      <w:rPr>
        <w:rFonts w:ascii="Wingdings" w:hAnsi="Wingdings" w:hint="default"/>
      </w:rPr>
    </w:lvl>
    <w:lvl w:ilvl="5" w:tplc="0EE2792E" w:tentative="1">
      <w:start w:val="1"/>
      <w:numFmt w:val="bullet"/>
      <w:lvlText w:val=""/>
      <w:lvlJc w:val="left"/>
      <w:pPr>
        <w:tabs>
          <w:tab w:val="num" w:pos="4320"/>
        </w:tabs>
        <w:ind w:left="4320" w:hanging="360"/>
      </w:pPr>
      <w:rPr>
        <w:rFonts w:ascii="Wingdings" w:hAnsi="Wingdings" w:hint="default"/>
      </w:rPr>
    </w:lvl>
    <w:lvl w:ilvl="6" w:tplc="3E54B0F4" w:tentative="1">
      <w:start w:val="1"/>
      <w:numFmt w:val="bullet"/>
      <w:lvlText w:val=""/>
      <w:lvlJc w:val="left"/>
      <w:pPr>
        <w:tabs>
          <w:tab w:val="num" w:pos="5040"/>
        </w:tabs>
        <w:ind w:left="5040" w:hanging="360"/>
      </w:pPr>
      <w:rPr>
        <w:rFonts w:ascii="Wingdings" w:hAnsi="Wingdings" w:hint="default"/>
      </w:rPr>
    </w:lvl>
    <w:lvl w:ilvl="7" w:tplc="19AC377A" w:tentative="1">
      <w:start w:val="1"/>
      <w:numFmt w:val="bullet"/>
      <w:lvlText w:val=""/>
      <w:lvlJc w:val="left"/>
      <w:pPr>
        <w:tabs>
          <w:tab w:val="num" w:pos="5760"/>
        </w:tabs>
        <w:ind w:left="5760" w:hanging="360"/>
      </w:pPr>
      <w:rPr>
        <w:rFonts w:ascii="Wingdings" w:hAnsi="Wingdings" w:hint="default"/>
      </w:rPr>
    </w:lvl>
    <w:lvl w:ilvl="8" w:tplc="A7F843D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892D94"/>
    <w:multiLevelType w:val="singleLevel"/>
    <w:tmpl w:val="F8488C10"/>
    <w:lvl w:ilvl="0">
      <w:start w:val="1"/>
      <w:numFmt w:val="bullet"/>
      <w:pStyle w:val="Notion"/>
      <w:lvlText w:val=""/>
      <w:lvlJc w:val="left"/>
      <w:pPr>
        <w:tabs>
          <w:tab w:val="num" w:pos="720"/>
        </w:tabs>
        <w:ind w:left="360" w:hanging="360"/>
      </w:pPr>
      <w:rPr>
        <w:rFonts w:ascii="Wingdings" w:hAnsi="Wingdings" w:hint="default"/>
        <w:sz w:val="40"/>
      </w:rPr>
    </w:lvl>
  </w:abstractNum>
  <w:abstractNum w:abstractNumId="5" w15:restartNumberingAfterBreak="0">
    <w:nsid w:val="2E7F02ED"/>
    <w:multiLevelType w:val="hybridMultilevel"/>
    <w:tmpl w:val="FAC05B9E"/>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7926BB"/>
    <w:multiLevelType w:val="hybridMultilevel"/>
    <w:tmpl w:val="BFC6BCDE"/>
    <w:lvl w:ilvl="0" w:tplc="69A429E0">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C36607"/>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38486561"/>
    <w:multiLevelType w:val="hybridMultilevel"/>
    <w:tmpl w:val="0C3CA564"/>
    <w:lvl w:ilvl="0" w:tplc="1BE2F3F0">
      <w:start w:val="1"/>
      <w:numFmt w:val="bullet"/>
      <w:lvlText w:val=""/>
      <w:lvlJc w:val="left"/>
      <w:pPr>
        <w:tabs>
          <w:tab w:val="num" w:pos="1065"/>
        </w:tabs>
        <w:ind w:left="1065" w:hanging="705"/>
      </w:pPr>
      <w:rPr>
        <w:rFonts w:ascii="Wingdings" w:eastAsia="Times New Roman" w:hAnsi="Wingdings" w:cs="Arial" w:hint="default"/>
      </w:rPr>
    </w:lvl>
    <w:lvl w:ilvl="1" w:tplc="040C000B">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0C6855"/>
    <w:multiLevelType w:val="hybridMultilevel"/>
    <w:tmpl w:val="EEE21BD0"/>
    <w:lvl w:ilvl="0" w:tplc="1BE2F3F0">
      <w:start w:val="1"/>
      <w:numFmt w:val="bullet"/>
      <w:lvlText w:val=""/>
      <w:lvlJc w:val="left"/>
      <w:pPr>
        <w:tabs>
          <w:tab w:val="num" w:pos="1065"/>
        </w:tabs>
        <w:ind w:left="1065" w:hanging="705"/>
      </w:pPr>
      <w:rPr>
        <w:rFonts w:ascii="Wingdings" w:eastAsia="Times New Roman" w:hAnsi="Wingdings"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2A78B9"/>
    <w:multiLevelType w:val="hybridMultilevel"/>
    <w:tmpl w:val="6012FEC4"/>
    <w:lvl w:ilvl="0" w:tplc="8C5AF7FE">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584731"/>
    <w:multiLevelType w:val="hybridMultilevel"/>
    <w:tmpl w:val="EE22540C"/>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503A79CB"/>
    <w:multiLevelType w:val="hybridMultilevel"/>
    <w:tmpl w:val="82C8AE9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F83073"/>
    <w:multiLevelType w:val="hybridMultilevel"/>
    <w:tmpl w:val="D068C6B6"/>
    <w:lvl w:ilvl="0" w:tplc="040C000F">
      <w:start w:val="1"/>
      <w:numFmt w:val="decimal"/>
      <w:lvlText w:val="%1."/>
      <w:lvlJc w:val="left"/>
      <w:pPr>
        <w:tabs>
          <w:tab w:val="num" w:pos="720"/>
        </w:tabs>
        <w:ind w:left="720" w:hanging="36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570B76AF"/>
    <w:multiLevelType w:val="hybridMultilevel"/>
    <w:tmpl w:val="AD60EADC"/>
    <w:lvl w:ilvl="0" w:tplc="C35636E8">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204D27"/>
    <w:multiLevelType w:val="hybridMultilevel"/>
    <w:tmpl w:val="198A27FE"/>
    <w:lvl w:ilvl="0" w:tplc="A2D0AE1C">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67037F"/>
    <w:multiLevelType w:val="hybridMultilevel"/>
    <w:tmpl w:val="AE3222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A43DBA"/>
    <w:multiLevelType w:val="hybridMultilevel"/>
    <w:tmpl w:val="8FD216CC"/>
    <w:lvl w:ilvl="0" w:tplc="EACC4A7A">
      <w:start w:val="1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5827C0C"/>
    <w:multiLevelType w:val="hybridMultilevel"/>
    <w:tmpl w:val="612672CA"/>
    <w:lvl w:ilvl="0" w:tplc="3064DA76">
      <w:start w:val="1"/>
      <w:numFmt w:val="bullet"/>
      <w:lvlText w:val="-"/>
      <w:lvlJc w:val="left"/>
      <w:pPr>
        <w:tabs>
          <w:tab w:val="num" w:pos="720"/>
        </w:tabs>
        <w:ind w:left="720" w:hanging="360"/>
      </w:pPr>
      <w:rPr>
        <w:rFonts w:ascii="Times New Roman" w:hAnsi="Times New Roman" w:hint="default"/>
      </w:rPr>
    </w:lvl>
    <w:lvl w:ilvl="1" w:tplc="81287BEE">
      <w:start w:val="1"/>
      <w:numFmt w:val="bullet"/>
      <w:lvlText w:val="-"/>
      <w:lvlJc w:val="left"/>
      <w:pPr>
        <w:tabs>
          <w:tab w:val="num" w:pos="1440"/>
        </w:tabs>
        <w:ind w:left="1440" w:hanging="360"/>
      </w:pPr>
      <w:rPr>
        <w:rFonts w:ascii="Times New Roman" w:hAnsi="Times New Roman" w:hint="default"/>
      </w:rPr>
    </w:lvl>
    <w:lvl w:ilvl="2" w:tplc="E564C65E" w:tentative="1">
      <w:start w:val="1"/>
      <w:numFmt w:val="bullet"/>
      <w:lvlText w:val="-"/>
      <w:lvlJc w:val="left"/>
      <w:pPr>
        <w:tabs>
          <w:tab w:val="num" w:pos="2160"/>
        </w:tabs>
        <w:ind w:left="2160" w:hanging="360"/>
      </w:pPr>
      <w:rPr>
        <w:rFonts w:ascii="Times New Roman" w:hAnsi="Times New Roman" w:hint="default"/>
      </w:rPr>
    </w:lvl>
    <w:lvl w:ilvl="3" w:tplc="BEC8780A" w:tentative="1">
      <w:start w:val="1"/>
      <w:numFmt w:val="bullet"/>
      <w:lvlText w:val="-"/>
      <w:lvlJc w:val="left"/>
      <w:pPr>
        <w:tabs>
          <w:tab w:val="num" w:pos="2880"/>
        </w:tabs>
        <w:ind w:left="2880" w:hanging="360"/>
      </w:pPr>
      <w:rPr>
        <w:rFonts w:ascii="Times New Roman" w:hAnsi="Times New Roman" w:hint="default"/>
      </w:rPr>
    </w:lvl>
    <w:lvl w:ilvl="4" w:tplc="9F6A1F06" w:tentative="1">
      <w:start w:val="1"/>
      <w:numFmt w:val="bullet"/>
      <w:lvlText w:val="-"/>
      <w:lvlJc w:val="left"/>
      <w:pPr>
        <w:tabs>
          <w:tab w:val="num" w:pos="3600"/>
        </w:tabs>
        <w:ind w:left="3600" w:hanging="360"/>
      </w:pPr>
      <w:rPr>
        <w:rFonts w:ascii="Times New Roman" w:hAnsi="Times New Roman" w:hint="default"/>
      </w:rPr>
    </w:lvl>
    <w:lvl w:ilvl="5" w:tplc="77789932" w:tentative="1">
      <w:start w:val="1"/>
      <w:numFmt w:val="bullet"/>
      <w:lvlText w:val="-"/>
      <w:lvlJc w:val="left"/>
      <w:pPr>
        <w:tabs>
          <w:tab w:val="num" w:pos="4320"/>
        </w:tabs>
        <w:ind w:left="4320" w:hanging="360"/>
      </w:pPr>
      <w:rPr>
        <w:rFonts w:ascii="Times New Roman" w:hAnsi="Times New Roman" w:hint="default"/>
      </w:rPr>
    </w:lvl>
    <w:lvl w:ilvl="6" w:tplc="A3CEA698" w:tentative="1">
      <w:start w:val="1"/>
      <w:numFmt w:val="bullet"/>
      <w:lvlText w:val="-"/>
      <w:lvlJc w:val="left"/>
      <w:pPr>
        <w:tabs>
          <w:tab w:val="num" w:pos="5040"/>
        </w:tabs>
        <w:ind w:left="5040" w:hanging="360"/>
      </w:pPr>
      <w:rPr>
        <w:rFonts w:ascii="Times New Roman" w:hAnsi="Times New Roman" w:hint="default"/>
      </w:rPr>
    </w:lvl>
    <w:lvl w:ilvl="7" w:tplc="991666C8" w:tentative="1">
      <w:start w:val="1"/>
      <w:numFmt w:val="bullet"/>
      <w:lvlText w:val="-"/>
      <w:lvlJc w:val="left"/>
      <w:pPr>
        <w:tabs>
          <w:tab w:val="num" w:pos="5760"/>
        </w:tabs>
        <w:ind w:left="5760" w:hanging="360"/>
      </w:pPr>
      <w:rPr>
        <w:rFonts w:ascii="Times New Roman" w:hAnsi="Times New Roman" w:hint="default"/>
      </w:rPr>
    </w:lvl>
    <w:lvl w:ilvl="8" w:tplc="8A740DB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6BF55C9"/>
    <w:multiLevelType w:val="hybridMultilevel"/>
    <w:tmpl w:val="EA544F04"/>
    <w:lvl w:ilvl="0" w:tplc="7CAEBB5C">
      <w:numFmt w:val="bullet"/>
      <w:lvlText w:val="-"/>
      <w:lvlJc w:val="left"/>
      <w:pPr>
        <w:tabs>
          <w:tab w:val="num" w:pos="720"/>
        </w:tabs>
        <w:ind w:left="720" w:hanging="360"/>
      </w:pPr>
      <w:rPr>
        <w:rFonts w:ascii="Times New Roman" w:eastAsia="Times New Roman" w:hAnsi="Times New Roman" w:cs="Times New Roman" w:hint="default"/>
      </w:rPr>
    </w:lvl>
    <w:lvl w:ilvl="1" w:tplc="68364978" w:tentative="1">
      <w:start w:val="1"/>
      <w:numFmt w:val="bullet"/>
      <w:lvlText w:val="o"/>
      <w:lvlJc w:val="left"/>
      <w:pPr>
        <w:tabs>
          <w:tab w:val="num" w:pos="1440"/>
        </w:tabs>
        <w:ind w:left="1440" w:hanging="360"/>
      </w:pPr>
      <w:rPr>
        <w:rFonts w:ascii="Courier New" w:hAnsi="Courier New" w:cs="Courier New" w:hint="default"/>
      </w:rPr>
    </w:lvl>
    <w:lvl w:ilvl="2" w:tplc="EDF80926" w:tentative="1">
      <w:start w:val="1"/>
      <w:numFmt w:val="bullet"/>
      <w:lvlText w:val=""/>
      <w:lvlJc w:val="left"/>
      <w:pPr>
        <w:tabs>
          <w:tab w:val="num" w:pos="2160"/>
        </w:tabs>
        <w:ind w:left="2160" w:hanging="360"/>
      </w:pPr>
      <w:rPr>
        <w:rFonts w:ascii="Wingdings" w:hAnsi="Wingdings" w:hint="default"/>
      </w:rPr>
    </w:lvl>
    <w:lvl w:ilvl="3" w:tplc="33407D10" w:tentative="1">
      <w:start w:val="1"/>
      <w:numFmt w:val="bullet"/>
      <w:lvlText w:val=""/>
      <w:lvlJc w:val="left"/>
      <w:pPr>
        <w:tabs>
          <w:tab w:val="num" w:pos="2880"/>
        </w:tabs>
        <w:ind w:left="2880" w:hanging="360"/>
      </w:pPr>
      <w:rPr>
        <w:rFonts w:ascii="Symbol" w:hAnsi="Symbol" w:hint="default"/>
      </w:rPr>
    </w:lvl>
    <w:lvl w:ilvl="4" w:tplc="4CEED916" w:tentative="1">
      <w:start w:val="1"/>
      <w:numFmt w:val="bullet"/>
      <w:lvlText w:val="o"/>
      <w:lvlJc w:val="left"/>
      <w:pPr>
        <w:tabs>
          <w:tab w:val="num" w:pos="3600"/>
        </w:tabs>
        <w:ind w:left="3600" w:hanging="360"/>
      </w:pPr>
      <w:rPr>
        <w:rFonts w:ascii="Courier New" w:hAnsi="Courier New" w:cs="Courier New" w:hint="default"/>
      </w:rPr>
    </w:lvl>
    <w:lvl w:ilvl="5" w:tplc="E1AE857C" w:tentative="1">
      <w:start w:val="1"/>
      <w:numFmt w:val="bullet"/>
      <w:lvlText w:val=""/>
      <w:lvlJc w:val="left"/>
      <w:pPr>
        <w:tabs>
          <w:tab w:val="num" w:pos="4320"/>
        </w:tabs>
        <w:ind w:left="4320" w:hanging="360"/>
      </w:pPr>
      <w:rPr>
        <w:rFonts w:ascii="Wingdings" w:hAnsi="Wingdings" w:hint="default"/>
      </w:rPr>
    </w:lvl>
    <w:lvl w:ilvl="6" w:tplc="47FCF49C" w:tentative="1">
      <w:start w:val="1"/>
      <w:numFmt w:val="bullet"/>
      <w:lvlText w:val=""/>
      <w:lvlJc w:val="left"/>
      <w:pPr>
        <w:tabs>
          <w:tab w:val="num" w:pos="5040"/>
        </w:tabs>
        <w:ind w:left="5040" w:hanging="360"/>
      </w:pPr>
      <w:rPr>
        <w:rFonts w:ascii="Symbol" w:hAnsi="Symbol" w:hint="default"/>
      </w:rPr>
    </w:lvl>
    <w:lvl w:ilvl="7" w:tplc="98AEF39E" w:tentative="1">
      <w:start w:val="1"/>
      <w:numFmt w:val="bullet"/>
      <w:lvlText w:val="o"/>
      <w:lvlJc w:val="left"/>
      <w:pPr>
        <w:tabs>
          <w:tab w:val="num" w:pos="5760"/>
        </w:tabs>
        <w:ind w:left="5760" w:hanging="360"/>
      </w:pPr>
      <w:rPr>
        <w:rFonts w:ascii="Courier New" w:hAnsi="Courier New" w:cs="Courier New" w:hint="default"/>
      </w:rPr>
    </w:lvl>
    <w:lvl w:ilvl="8" w:tplc="A38E1C6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617D61"/>
    <w:multiLevelType w:val="hybridMultilevel"/>
    <w:tmpl w:val="810C0982"/>
    <w:lvl w:ilvl="0" w:tplc="040C0001">
      <w:start w:val="1"/>
      <w:numFmt w:val="bullet"/>
      <w:pStyle w:val="faire"/>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5901FD"/>
    <w:multiLevelType w:val="hybridMultilevel"/>
    <w:tmpl w:val="5A3AD38C"/>
    <w:lvl w:ilvl="0" w:tplc="DAAA4A4A">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9E30D8"/>
    <w:multiLevelType w:val="singleLevel"/>
    <w:tmpl w:val="3F82C69A"/>
    <w:lvl w:ilvl="0">
      <w:start w:val="1"/>
      <w:numFmt w:val="bullet"/>
      <w:pStyle w:val="Puces"/>
      <w:lvlText w:val=""/>
      <w:lvlJc w:val="left"/>
      <w:pPr>
        <w:tabs>
          <w:tab w:val="num" w:pos="360"/>
        </w:tabs>
        <w:ind w:left="360" w:hanging="360"/>
      </w:pPr>
      <w:rPr>
        <w:rFonts w:ascii="Symbol" w:hAnsi="Symbol" w:hint="default"/>
      </w:rPr>
    </w:lvl>
  </w:abstractNum>
  <w:num w:numId="1">
    <w:abstractNumId w:val="6"/>
  </w:num>
  <w:num w:numId="2">
    <w:abstractNumId w:val="9"/>
  </w:num>
  <w:num w:numId="3">
    <w:abstractNumId w:val="8"/>
  </w:num>
  <w:num w:numId="4">
    <w:abstractNumId w:val="5"/>
  </w:num>
  <w:num w:numId="5">
    <w:abstractNumId w:val="16"/>
  </w:num>
  <w:num w:numId="6">
    <w:abstractNumId w:val="20"/>
  </w:num>
  <w:num w:numId="7">
    <w:abstractNumId w:val="2"/>
  </w:num>
  <w:num w:numId="8">
    <w:abstractNumId w:val="14"/>
  </w:num>
  <w:num w:numId="9">
    <w:abstractNumId w:val="15"/>
  </w:num>
  <w:num w:numId="10">
    <w:abstractNumId w:val="11"/>
  </w:num>
  <w:num w:numId="11">
    <w:abstractNumId w:val="13"/>
  </w:num>
  <w:num w:numId="12">
    <w:abstractNumId w:val="19"/>
  </w:num>
  <w:num w:numId="13">
    <w:abstractNumId w:val="10"/>
  </w:num>
  <w:num w:numId="14">
    <w:abstractNumId w:val="1"/>
  </w:num>
  <w:num w:numId="15">
    <w:abstractNumId w:val="22"/>
  </w:num>
  <w:num w:numId="16">
    <w:abstractNumId w:val="4"/>
  </w:num>
  <w:num w:numId="17">
    <w:abstractNumId w:val="0"/>
  </w:num>
  <w:num w:numId="18">
    <w:abstractNumId w:val="21"/>
  </w:num>
  <w:num w:numId="19">
    <w:abstractNumId w:val="7"/>
  </w:num>
  <w:num w:numId="20">
    <w:abstractNumId w:val="3"/>
  </w:num>
  <w:num w:numId="21">
    <w:abstractNumId w:val="18"/>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C8"/>
    <w:rsid w:val="00013FD1"/>
    <w:rsid w:val="00014A8F"/>
    <w:rsid w:val="000212A0"/>
    <w:rsid w:val="00022F24"/>
    <w:rsid w:val="00023495"/>
    <w:rsid w:val="00025B8F"/>
    <w:rsid w:val="00031738"/>
    <w:rsid w:val="00042AA0"/>
    <w:rsid w:val="000451BC"/>
    <w:rsid w:val="000452A5"/>
    <w:rsid w:val="00052C62"/>
    <w:rsid w:val="00055B49"/>
    <w:rsid w:val="00063D47"/>
    <w:rsid w:val="00065C29"/>
    <w:rsid w:val="0006675B"/>
    <w:rsid w:val="00067E49"/>
    <w:rsid w:val="00080E48"/>
    <w:rsid w:val="0009175C"/>
    <w:rsid w:val="000A3068"/>
    <w:rsid w:val="000A4E7A"/>
    <w:rsid w:val="000A72C9"/>
    <w:rsid w:val="000B0A2E"/>
    <w:rsid w:val="000B1DFD"/>
    <w:rsid w:val="000C37E2"/>
    <w:rsid w:val="000D0307"/>
    <w:rsid w:val="000D29CC"/>
    <w:rsid w:val="000D50F1"/>
    <w:rsid w:val="000D550A"/>
    <w:rsid w:val="000E3968"/>
    <w:rsid w:val="00101698"/>
    <w:rsid w:val="001028CC"/>
    <w:rsid w:val="0010701E"/>
    <w:rsid w:val="00107B54"/>
    <w:rsid w:val="00114432"/>
    <w:rsid w:val="00116A73"/>
    <w:rsid w:val="00116FBD"/>
    <w:rsid w:val="00122F9D"/>
    <w:rsid w:val="00123AF7"/>
    <w:rsid w:val="00134B8C"/>
    <w:rsid w:val="001362FC"/>
    <w:rsid w:val="00143DAE"/>
    <w:rsid w:val="0015432B"/>
    <w:rsid w:val="00156779"/>
    <w:rsid w:val="00161AD3"/>
    <w:rsid w:val="00166026"/>
    <w:rsid w:val="00171F6E"/>
    <w:rsid w:val="001867A2"/>
    <w:rsid w:val="001A7BDA"/>
    <w:rsid w:val="001B4449"/>
    <w:rsid w:val="001B729B"/>
    <w:rsid w:val="001C1703"/>
    <w:rsid w:val="001D1036"/>
    <w:rsid w:val="001D1458"/>
    <w:rsid w:val="001D5022"/>
    <w:rsid w:val="001D779E"/>
    <w:rsid w:val="001E057E"/>
    <w:rsid w:val="001E1732"/>
    <w:rsid w:val="001E17A7"/>
    <w:rsid w:val="001E2348"/>
    <w:rsid w:val="001E24BB"/>
    <w:rsid w:val="001E40F7"/>
    <w:rsid w:val="002075BB"/>
    <w:rsid w:val="00214807"/>
    <w:rsid w:val="0022719D"/>
    <w:rsid w:val="00242C86"/>
    <w:rsid w:val="00246738"/>
    <w:rsid w:val="00257F41"/>
    <w:rsid w:val="002645CA"/>
    <w:rsid w:val="00265530"/>
    <w:rsid w:val="00285F65"/>
    <w:rsid w:val="002908AB"/>
    <w:rsid w:val="00292333"/>
    <w:rsid w:val="00297F64"/>
    <w:rsid w:val="002A3B01"/>
    <w:rsid w:val="002B5E50"/>
    <w:rsid w:val="002C0810"/>
    <w:rsid w:val="002C4CFE"/>
    <w:rsid w:val="002E3749"/>
    <w:rsid w:val="002F28ED"/>
    <w:rsid w:val="0030237E"/>
    <w:rsid w:val="003058FE"/>
    <w:rsid w:val="00316F0F"/>
    <w:rsid w:val="00317554"/>
    <w:rsid w:val="0032306F"/>
    <w:rsid w:val="003279B5"/>
    <w:rsid w:val="00333C5D"/>
    <w:rsid w:val="003358EA"/>
    <w:rsid w:val="00340053"/>
    <w:rsid w:val="00343A49"/>
    <w:rsid w:val="0035658F"/>
    <w:rsid w:val="00356A8D"/>
    <w:rsid w:val="00362A36"/>
    <w:rsid w:val="00376381"/>
    <w:rsid w:val="00385483"/>
    <w:rsid w:val="00386DE0"/>
    <w:rsid w:val="00397723"/>
    <w:rsid w:val="00397859"/>
    <w:rsid w:val="00397B1D"/>
    <w:rsid w:val="003A5E90"/>
    <w:rsid w:val="003A7AF4"/>
    <w:rsid w:val="003B2311"/>
    <w:rsid w:val="003C3641"/>
    <w:rsid w:val="003C3858"/>
    <w:rsid w:val="003C45EE"/>
    <w:rsid w:val="003C5969"/>
    <w:rsid w:val="003D4689"/>
    <w:rsid w:val="003E5DF9"/>
    <w:rsid w:val="003E7B3C"/>
    <w:rsid w:val="00410AE9"/>
    <w:rsid w:val="00423FAD"/>
    <w:rsid w:val="0043072C"/>
    <w:rsid w:val="00430F7D"/>
    <w:rsid w:val="004313AB"/>
    <w:rsid w:val="004328CF"/>
    <w:rsid w:val="00440F9A"/>
    <w:rsid w:val="00443964"/>
    <w:rsid w:val="00447E21"/>
    <w:rsid w:val="00463EAC"/>
    <w:rsid w:val="004658A2"/>
    <w:rsid w:val="00472B05"/>
    <w:rsid w:val="004770DC"/>
    <w:rsid w:val="00485AFE"/>
    <w:rsid w:val="004A4117"/>
    <w:rsid w:val="004A5A8D"/>
    <w:rsid w:val="004A6382"/>
    <w:rsid w:val="004A7C87"/>
    <w:rsid w:val="004B23B2"/>
    <w:rsid w:val="004B2BB5"/>
    <w:rsid w:val="004C0E2C"/>
    <w:rsid w:val="004C1313"/>
    <w:rsid w:val="004C4526"/>
    <w:rsid w:val="004C5CE5"/>
    <w:rsid w:val="004C5FB3"/>
    <w:rsid w:val="004C6131"/>
    <w:rsid w:val="004D1070"/>
    <w:rsid w:val="004D1ADB"/>
    <w:rsid w:val="004D4059"/>
    <w:rsid w:val="004D466D"/>
    <w:rsid w:val="004D4C53"/>
    <w:rsid w:val="004E3FB6"/>
    <w:rsid w:val="004E4308"/>
    <w:rsid w:val="004F3212"/>
    <w:rsid w:val="005033FA"/>
    <w:rsid w:val="005172B5"/>
    <w:rsid w:val="0052083F"/>
    <w:rsid w:val="00537A80"/>
    <w:rsid w:val="0054165F"/>
    <w:rsid w:val="005433CD"/>
    <w:rsid w:val="00550A7A"/>
    <w:rsid w:val="00550AD8"/>
    <w:rsid w:val="005611C7"/>
    <w:rsid w:val="00562A14"/>
    <w:rsid w:val="005645C7"/>
    <w:rsid w:val="00571E39"/>
    <w:rsid w:val="00573AFE"/>
    <w:rsid w:val="00582A4C"/>
    <w:rsid w:val="005876B6"/>
    <w:rsid w:val="00597E3E"/>
    <w:rsid w:val="005A40AA"/>
    <w:rsid w:val="005A5E51"/>
    <w:rsid w:val="005B2B8F"/>
    <w:rsid w:val="005B4E80"/>
    <w:rsid w:val="005C1694"/>
    <w:rsid w:val="005C37C2"/>
    <w:rsid w:val="005D3649"/>
    <w:rsid w:val="005D4B5B"/>
    <w:rsid w:val="005F2D57"/>
    <w:rsid w:val="006070E2"/>
    <w:rsid w:val="006131BB"/>
    <w:rsid w:val="006229F1"/>
    <w:rsid w:val="00622EFD"/>
    <w:rsid w:val="006273E1"/>
    <w:rsid w:val="00637E5F"/>
    <w:rsid w:val="006450A4"/>
    <w:rsid w:val="00651219"/>
    <w:rsid w:val="0065299E"/>
    <w:rsid w:val="0065729B"/>
    <w:rsid w:val="00657618"/>
    <w:rsid w:val="006654A8"/>
    <w:rsid w:val="0067444A"/>
    <w:rsid w:val="00674717"/>
    <w:rsid w:val="00676EF2"/>
    <w:rsid w:val="00686EC0"/>
    <w:rsid w:val="00691E88"/>
    <w:rsid w:val="006B5800"/>
    <w:rsid w:val="006B7318"/>
    <w:rsid w:val="006C0560"/>
    <w:rsid w:val="006C10B4"/>
    <w:rsid w:val="006D201A"/>
    <w:rsid w:val="006F2BD5"/>
    <w:rsid w:val="006F6486"/>
    <w:rsid w:val="006F6CFD"/>
    <w:rsid w:val="006F7761"/>
    <w:rsid w:val="00704C59"/>
    <w:rsid w:val="00704EB3"/>
    <w:rsid w:val="00705288"/>
    <w:rsid w:val="00705A5B"/>
    <w:rsid w:val="007062BA"/>
    <w:rsid w:val="00707625"/>
    <w:rsid w:val="00726C30"/>
    <w:rsid w:val="00730E86"/>
    <w:rsid w:val="00737BC9"/>
    <w:rsid w:val="00737FE5"/>
    <w:rsid w:val="00740400"/>
    <w:rsid w:val="0075220C"/>
    <w:rsid w:val="0075353F"/>
    <w:rsid w:val="007609CC"/>
    <w:rsid w:val="00762298"/>
    <w:rsid w:val="007622F0"/>
    <w:rsid w:val="00772D9F"/>
    <w:rsid w:val="00781483"/>
    <w:rsid w:val="00781B30"/>
    <w:rsid w:val="007845C4"/>
    <w:rsid w:val="00784B50"/>
    <w:rsid w:val="007855FC"/>
    <w:rsid w:val="007866FE"/>
    <w:rsid w:val="007958C9"/>
    <w:rsid w:val="007A4471"/>
    <w:rsid w:val="007B4FE7"/>
    <w:rsid w:val="007C1F12"/>
    <w:rsid w:val="007C3126"/>
    <w:rsid w:val="007C455F"/>
    <w:rsid w:val="007D0652"/>
    <w:rsid w:val="007D0A15"/>
    <w:rsid w:val="007D63E7"/>
    <w:rsid w:val="007D6D9D"/>
    <w:rsid w:val="007E0811"/>
    <w:rsid w:val="007E1CA9"/>
    <w:rsid w:val="007E621D"/>
    <w:rsid w:val="008010DC"/>
    <w:rsid w:val="00801527"/>
    <w:rsid w:val="0080267A"/>
    <w:rsid w:val="00803827"/>
    <w:rsid w:val="00804676"/>
    <w:rsid w:val="008051C9"/>
    <w:rsid w:val="00806712"/>
    <w:rsid w:val="0081147A"/>
    <w:rsid w:val="00813197"/>
    <w:rsid w:val="00817DE4"/>
    <w:rsid w:val="00824160"/>
    <w:rsid w:val="00824EEE"/>
    <w:rsid w:val="00826D44"/>
    <w:rsid w:val="008306E1"/>
    <w:rsid w:val="00836283"/>
    <w:rsid w:val="008368F2"/>
    <w:rsid w:val="00836DFA"/>
    <w:rsid w:val="00845757"/>
    <w:rsid w:val="00846B84"/>
    <w:rsid w:val="008501E0"/>
    <w:rsid w:val="00864D40"/>
    <w:rsid w:val="00870AC7"/>
    <w:rsid w:val="00876662"/>
    <w:rsid w:val="008835C1"/>
    <w:rsid w:val="00890683"/>
    <w:rsid w:val="00894887"/>
    <w:rsid w:val="008A2E8B"/>
    <w:rsid w:val="008A7921"/>
    <w:rsid w:val="008B069E"/>
    <w:rsid w:val="008B3207"/>
    <w:rsid w:val="008B7D26"/>
    <w:rsid w:val="008C427F"/>
    <w:rsid w:val="008D43D4"/>
    <w:rsid w:val="008E5DAB"/>
    <w:rsid w:val="008F1FA7"/>
    <w:rsid w:val="008F7915"/>
    <w:rsid w:val="008F7C40"/>
    <w:rsid w:val="009028FB"/>
    <w:rsid w:val="009038D0"/>
    <w:rsid w:val="009054F3"/>
    <w:rsid w:val="0092001F"/>
    <w:rsid w:val="009201F8"/>
    <w:rsid w:val="00923D97"/>
    <w:rsid w:val="00935A64"/>
    <w:rsid w:val="00957E71"/>
    <w:rsid w:val="00964A93"/>
    <w:rsid w:val="00964D2E"/>
    <w:rsid w:val="00975B40"/>
    <w:rsid w:val="0098131F"/>
    <w:rsid w:val="00986749"/>
    <w:rsid w:val="00990627"/>
    <w:rsid w:val="0099557E"/>
    <w:rsid w:val="009A1275"/>
    <w:rsid w:val="009A763D"/>
    <w:rsid w:val="009B0142"/>
    <w:rsid w:val="009B1D6C"/>
    <w:rsid w:val="009C40F5"/>
    <w:rsid w:val="009C6B88"/>
    <w:rsid w:val="009D52A2"/>
    <w:rsid w:val="009D5C4D"/>
    <w:rsid w:val="009E2064"/>
    <w:rsid w:val="00A019DE"/>
    <w:rsid w:val="00A07426"/>
    <w:rsid w:val="00A16771"/>
    <w:rsid w:val="00A448F6"/>
    <w:rsid w:val="00A52DB8"/>
    <w:rsid w:val="00A55D78"/>
    <w:rsid w:val="00A579D9"/>
    <w:rsid w:val="00A57D28"/>
    <w:rsid w:val="00A61A8A"/>
    <w:rsid w:val="00A638CA"/>
    <w:rsid w:val="00A7190E"/>
    <w:rsid w:val="00A74D7C"/>
    <w:rsid w:val="00A7557E"/>
    <w:rsid w:val="00A80054"/>
    <w:rsid w:val="00A96E72"/>
    <w:rsid w:val="00AB5FD8"/>
    <w:rsid w:val="00AB77EF"/>
    <w:rsid w:val="00AB7F8B"/>
    <w:rsid w:val="00AC1879"/>
    <w:rsid w:val="00AC5E5E"/>
    <w:rsid w:val="00AC69AF"/>
    <w:rsid w:val="00AD04DE"/>
    <w:rsid w:val="00AD33E8"/>
    <w:rsid w:val="00AD70B0"/>
    <w:rsid w:val="00AE5966"/>
    <w:rsid w:val="00AE6233"/>
    <w:rsid w:val="00AE6760"/>
    <w:rsid w:val="00AF01CC"/>
    <w:rsid w:val="00AF184D"/>
    <w:rsid w:val="00AF2DC1"/>
    <w:rsid w:val="00AF2FCD"/>
    <w:rsid w:val="00B020CA"/>
    <w:rsid w:val="00B03850"/>
    <w:rsid w:val="00B076D3"/>
    <w:rsid w:val="00B10A51"/>
    <w:rsid w:val="00B20AAF"/>
    <w:rsid w:val="00B22340"/>
    <w:rsid w:val="00B2654F"/>
    <w:rsid w:val="00B26598"/>
    <w:rsid w:val="00B35D42"/>
    <w:rsid w:val="00B4069B"/>
    <w:rsid w:val="00B43C54"/>
    <w:rsid w:val="00B4536B"/>
    <w:rsid w:val="00B47DFB"/>
    <w:rsid w:val="00B552E5"/>
    <w:rsid w:val="00B55D2B"/>
    <w:rsid w:val="00B57773"/>
    <w:rsid w:val="00B57892"/>
    <w:rsid w:val="00B61AAC"/>
    <w:rsid w:val="00B66164"/>
    <w:rsid w:val="00B74106"/>
    <w:rsid w:val="00B7527B"/>
    <w:rsid w:val="00B870BB"/>
    <w:rsid w:val="00B92441"/>
    <w:rsid w:val="00B9510D"/>
    <w:rsid w:val="00BA1487"/>
    <w:rsid w:val="00BA28A9"/>
    <w:rsid w:val="00BA5C82"/>
    <w:rsid w:val="00BA6AB9"/>
    <w:rsid w:val="00BC0751"/>
    <w:rsid w:val="00BC115F"/>
    <w:rsid w:val="00BC7488"/>
    <w:rsid w:val="00BD5BAB"/>
    <w:rsid w:val="00BD602E"/>
    <w:rsid w:val="00BD7DB9"/>
    <w:rsid w:val="00BD7E04"/>
    <w:rsid w:val="00BE7836"/>
    <w:rsid w:val="00BE7FEC"/>
    <w:rsid w:val="00BF0A38"/>
    <w:rsid w:val="00BF3F17"/>
    <w:rsid w:val="00C002C8"/>
    <w:rsid w:val="00C05D18"/>
    <w:rsid w:val="00C102FB"/>
    <w:rsid w:val="00C11A37"/>
    <w:rsid w:val="00C1391B"/>
    <w:rsid w:val="00C164DC"/>
    <w:rsid w:val="00C2183D"/>
    <w:rsid w:val="00C237C0"/>
    <w:rsid w:val="00C34104"/>
    <w:rsid w:val="00C46168"/>
    <w:rsid w:val="00C52685"/>
    <w:rsid w:val="00C53AA8"/>
    <w:rsid w:val="00C617C9"/>
    <w:rsid w:val="00C657C6"/>
    <w:rsid w:val="00C65C0D"/>
    <w:rsid w:val="00C771CD"/>
    <w:rsid w:val="00C80643"/>
    <w:rsid w:val="00C819C3"/>
    <w:rsid w:val="00C82AB8"/>
    <w:rsid w:val="00C8672E"/>
    <w:rsid w:val="00C8723A"/>
    <w:rsid w:val="00C901B6"/>
    <w:rsid w:val="00C90513"/>
    <w:rsid w:val="00C924DA"/>
    <w:rsid w:val="00CA7D84"/>
    <w:rsid w:val="00CB2678"/>
    <w:rsid w:val="00CB39E2"/>
    <w:rsid w:val="00CB5957"/>
    <w:rsid w:val="00CB709E"/>
    <w:rsid w:val="00CC1391"/>
    <w:rsid w:val="00CC691A"/>
    <w:rsid w:val="00CF3B85"/>
    <w:rsid w:val="00D0075F"/>
    <w:rsid w:val="00D00A7E"/>
    <w:rsid w:val="00D01E04"/>
    <w:rsid w:val="00D04330"/>
    <w:rsid w:val="00D20106"/>
    <w:rsid w:val="00D21A55"/>
    <w:rsid w:val="00D230BD"/>
    <w:rsid w:val="00D24D68"/>
    <w:rsid w:val="00D33AFE"/>
    <w:rsid w:val="00D35A55"/>
    <w:rsid w:val="00D361E1"/>
    <w:rsid w:val="00D42562"/>
    <w:rsid w:val="00D444E2"/>
    <w:rsid w:val="00D44E3C"/>
    <w:rsid w:val="00D47830"/>
    <w:rsid w:val="00D63083"/>
    <w:rsid w:val="00D74EFE"/>
    <w:rsid w:val="00D84703"/>
    <w:rsid w:val="00D90B51"/>
    <w:rsid w:val="00D91429"/>
    <w:rsid w:val="00D91797"/>
    <w:rsid w:val="00D923BB"/>
    <w:rsid w:val="00D93AFA"/>
    <w:rsid w:val="00DA5912"/>
    <w:rsid w:val="00DB7E6F"/>
    <w:rsid w:val="00DC4874"/>
    <w:rsid w:val="00DD448B"/>
    <w:rsid w:val="00E0443E"/>
    <w:rsid w:val="00E050D2"/>
    <w:rsid w:val="00E10947"/>
    <w:rsid w:val="00E14726"/>
    <w:rsid w:val="00E22F2B"/>
    <w:rsid w:val="00E24713"/>
    <w:rsid w:val="00E2503D"/>
    <w:rsid w:val="00E3136A"/>
    <w:rsid w:val="00E35C11"/>
    <w:rsid w:val="00E425C4"/>
    <w:rsid w:val="00E44BCF"/>
    <w:rsid w:val="00E451A9"/>
    <w:rsid w:val="00E53D50"/>
    <w:rsid w:val="00E53F4B"/>
    <w:rsid w:val="00E721AC"/>
    <w:rsid w:val="00E7566A"/>
    <w:rsid w:val="00E83AA6"/>
    <w:rsid w:val="00E93E21"/>
    <w:rsid w:val="00E941AD"/>
    <w:rsid w:val="00EB5E27"/>
    <w:rsid w:val="00EB6459"/>
    <w:rsid w:val="00EC3D91"/>
    <w:rsid w:val="00EE28F2"/>
    <w:rsid w:val="00EF117B"/>
    <w:rsid w:val="00EF31C1"/>
    <w:rsid w:val="00EF370B"/>
    <w:rsid w:val="00F00B05"/>
    <w:rsid w:val="00F03A78"/>
    <w:rsid w:val="00F06823"/>
    <w:rsid w:val="00F171F8"/>
    <w:rsid w:val="00F20CCC"/>
    <w:rsid w:val="00F23232"/>
    <w:rsid w:val="00F26E1A"/>
    <w:rsid w:val="00F27213"/>
    <w:rsid w:val="00F303B3"/>
    <w:rsid w:val="00F32068"/>
    <w:rsid w:val="00F33F9F"/>
    <w:rsid w:val="00F34AF2"/>
    <w:rsid w:val="00F4000D"/>
    <w:rsid w:val="00F458A2"/>
    <w:rsid w:val="00F54302"/>
    <w:rsid w:val="00F63B39"/>
    <w:rsid w:val="00F65340"/>
    <w:rsid w:val="00F7063C"/>
    <w:rsid w:val="00F713AE"/>
    <w:rsid w:val="00F80062"/>
    <w:rsid w:val="00F8282A"/>
    <w:rsid w:val="00F84D1B"/>
    <w:rsid w:val="00F85580"/>
    <w:rsid w:val="00F94761"/>
    <w:rsid w:val="00F9666E"/>
    <w:rsid w:val="00FA5B25"/>
    <w:rsid w:val="00FB0069"/>
    <w:rsid w:val="00FB12FA"/>
    <w:rsid w:val="00FB61EC"/>
    <w:rsid w:val="00FC3178"/>
    <w:rsid w:val="00FC456D"/>
    <w:rsid w:val="00FC4617"/>
    <w:rsid w:val="00FC7A5D"/>
    <w:rsid w:val="00FD713C"/>
    <w:rsid w:val="00FE4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065ADD7-9F3F-4F9D-977E-D329497B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FB"/>
    <w:rPr>
      <w:sz w:val="24"/>
      <w:szCs w:val="24"/>
    </w:rPr>
  </w:style>
  <w:style w:type="paragraph" w:styleId="Titre1">
    <w:name w:val="heading 1"/>
    <w:basedOn w:val="Normal"/>
    <w:next w:val="Normal"/>
    <w:qFormat/>
    <w:rsid w:val="007845C4"/>
    <w:pPr>
      <w:keepNext/>
      <w:spacing w:before="240" w:after="60"/>
      <w:jc w:val="center"/>
      <w:outlineLvl w:val="0"/>
    </w:pPr>
    <w:rPr>
      <w:b/>
      <w:bCs/>
      <w:color w:val="365F91"/>
      <w:sz w:val="48"/>
      <w:szCs w:val="48"/>
    </w:rPr>
  </w:style>
  <w:style w:type="paragraph" w:styleId="Titre2">
    <w:name w:val="heading 2"/>
    <w:basedOn w:val="Normal"/>
    <w:next w:val="Normal"/>
    <w:link w:val="Titre2Car"/>
    <w:qFormat/>
    <w:rsid w:val="007845C4"/>
    <w:pPr>
      <w:keepNext/>
      <w:keepLines/>
      <w:outlineLvl w:val="1"/>
    </w:pPr>
    <w:rPr>
      <w:b/>
      <w:bCs/>
      <w:color w:val="C00000"/>
      <w:sz w:val="40"/>
      <w:szCs w:val="40"/>
    </w:rPr>
  </w:style>
  <w:style w:type="paragraph" w:styleId="Titre3">
    <w:name w:val="heading 3"/>
    <w:basedOn w:val="Normal"/>
    <w:next w:val="Normal"/>
    <w:link w:val="Titre3Car"/>
    <w:qFormat/>
    <w:rsid w:val="007845C4"/>
    <w:pPr>
      <w:keepNext/>
      <w:keepLines/>
      <w:outlineLvl w:val="2"/>
    </w:pPr>
    <w:rPr>
      <w:b/>
      <w:bCs/>
      <w:color w:val="4F81BD"/>
      <w:sz w:val="36"/>
      <w:szCs w:val="36"/>
    </w:rPr>
  </w:style>
  <w:style w:type="paragraph" w:styleId="Titre4">
    <w:name w:val="heading 4"/>
    <w:basedOn w:val="Normal"/>
    <w:next w:val="Normal"/>
    <w:link w:val="Titre4Car"/>
    <w:qFormat/>
    <w:rsid w:val="007845C4"/>
    <w:pPr>
      <w:keepNext/>
      <w:keepLines/>
      <w:numPr>
        <w:ilvl w:val="4"/>
      </w:numPr>
      <w:outlineLvl w:val="3"/>
    </w:pPr>
    <w:rPr>
      <w:b/>
      <w:bCs/>
      <w:i/>
      <w:iCs/>
      <w:color w:val="C00000"/>
      <w:sz w:val="36"/>
      <w:szCs w:val="36"/>
    </w:rPr>
  </w:style>
  <w:style w:type="paragraph" w:styleId="Titre5">
    <w:name w:val="heading 5"/>
    <w:basedOn w:val="Normal"/>
    <w:next w:val="Normal"/>
    <w:qFormat/>
    <w:rsid w:val="00E53D50"/>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rPr>
      <w:rFonts w:ascii="Courier New" w:hAnsi="Courier New" w:cs="Courier New"/>
      <w:sz w:val="20"/>
      <w:szCs w:val="20"/>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table" w:styleId="Grilledutableau">
    <w:name w:val="Table Grid"/>
    <w:basedOn w:val="TableauNormal"/>
    <w:rsid w:val="00707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paragraphe"/>
    <w:basedOn w:val="Normal"/>
    <w:rsid w:val="00FC3178"/>
    <w:pPr>
      <w:jc w:val="both"/>
    </w:pPr>
    <w:rPr>
      <w:szCs w:val="20"/>
    </w:rPr>
  </w:style>
  <w:style w:type="character" w:styleId="Lienhypertexte">
    <w:name w:val="Hyperlink"/>
    <w:rsid w:val="00FC3178"/>
    <w:rPr>
      <w:color w:val="0000FF"/>
      <w:u w:val="single"/>
    </w:rPr>
  </w:style>
  <w:style w:type="paragraph" w:styleId="NormalWeb">
    <w:name w:val="Normal (Web)"/>
    <w:basedOn w:val="Normal"/>
    <w:uiPriority w:val="99"/>
    <w:rsid w:val="00FC3178"/>
    <w:pPr>
      <w:spacing w:before="100" w:beforeAutospacing="1" w:after="100" w:afterAutospacing="1"/>
    </w:pPr>
  </w:style>
  <w:style w:type="paragraph" w:customStyle="1" w:styleId="faire">
    <w:name w:val="faire"/>
    <w:basedOn w:val="Normal"/>
    <w:rsid w:val="00FC3178"/>
    <w:pPr>
      <w:numPr>
        <w:numId w:val="6"/>
      </w:numPr>
      <w:spacing w:after="120"/>
      <w:jc w:val="both"/>
    </w:pPr>
    <w:rPr>
      <w:rFonts w:ascii="Tahoma" w:hAnsi="Tahoma"/>
      <w:szCs w:val="20"/>
    </w:rPr>
  </w:style>
  <w:style w:type="character" w:styleId="MachinecrireHTML">
    <w:name w:val="HTML Typewriter"/>
    <w:rsid w:val="00D361E1"/>
    <w:rPr>
      <w:rFonts w:ascii="Courier New" w:eastAsia="Times New Roman" w:hAnsi="Courier New" w:cs="Courier New"/>
      <w:sz w:val="20"/>
      <w:szCs w:val="20"/>
    </w:rPr>
  </w:style>
  <w:style w:type="character" w:styleId="CodeHTML">
    <w:name w:val="HTML Code"/>
    <w:rsid w:val="00D361E1"/>
    <w:rPr>
      <w:rFonts w:ascii="Courier New" w:eastAsia="Times New Roman" w:hAnsi="Courier New" w:cs="Courier New"/>
      <w:sz w:val="20"/>
      <w:szCs w:val="20"/>
    </w:rPr>
  </w:style>
  <w:style w:type="paragraph" w:styleId="PrformatHTML">
    <w:name w:val="HTML Preformatted"/>
    <w:basedOn w:val="Normal"/>
    <w:rsid w:val="009A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ccentuation">
    <w:name w:val="Emphasis"/>
    <w:qFormat/>
    <w:rsid w:val="00F23232"/>
    <w:rPr>
      <w:i/>
      <w:iCs/>
    </w:rPr>
  </w:style>
  <w:style w:type="character" w:styleId="lev">
    <w:name w:val="Strong"/>
    <w:qFormat/>
    <w:rsid w:val="006F6CFD"/>
    <w:rPr>
      <w:b/>
      <w:bCs/>
    </w:rPr>
  </w:style>
  <w:style w:type="paragraph" w:styleId="Retraitnormal">
    <w:name w:val="Normal Indent"/>
    <w:basedOn w:val="Normal"/>
    <w:rsid w:val="00D35A55"/>
    <w:pPr>
      <w:ind w:left="708"/>
      <w:jc w:val="both"/>
    </w:pPr>
    <w:rPr>
      <w:color w:val="000000"/>
      <w:szCs w:val="20"/>
    </w:rPr>
  </w:style>
  <w:style w:type="paragraph" w:customStyle="1" w:styleId="Code">
    <w:name w:val="Code"/>
    <w:next w:val="Normal"/>
    <w:rsid w:val="00D35A55"/>
    <w:rPr>
      <w:rFonts w:ascii="Courier New" w:hAnsi="Courier New"/>
      <w:b/>
      <w:snapToGrid w:val="0"/>
      <w:sz w:val="22"/>
    </w:rPr>
  </w:style>
  <w:style w:type="character" w:styleId="Numrodepage">
    <w:name w:val="page number"/>
    <w:basedOn w:val="Policepardfaut"/>
    <w:rsid w:val="005A5E51"/>
  </w:style>
  <w:style w:type="paragraph" w:customStyle="1" w:styleId="Notion">
    <w:name w:val="Notion"/>
    <w:basedOn w:val="Normal"/>
    <w:next w:val="Normal"/>
    <w:rsid w:val="0098131F"/>
    <w:pPr>
      <w:numPr>
        <w:numId w:val="16"/>
      </w:numPr>
    </w:pPr>
  </w:style>
  <w:style w:type="paragraph" w:customStyle="1" w:styleId="Puces">
    <w:name w:val="Puces"/>
    <w:basedOn w:val="Normal"/>
    <w:rsid w:val="0098131F"/>
    <w:pPr>
      <w:numPr>
        <w:numId w:val="15"/>
      </w:numPr>
    </w:pPr>
  </w:style>
  <w:style w:type="paragraph" w:styleId="Textedebulles">
    <w:name w:val="Balloon Text"/>
    <w:basedOn w:val="Normal"/>
    <w:semiHidden/>
    <w:rsid w:val="00E53D50"/>
    <w:pPr>
      <w:widowControl w:val="0"/>
    </w:pPr>
    <w:rPr>
      <w:rFonts w:ascii="Tahoma" w:hAnsi="Tahoma" w:cs="Tahoma"/>
      <w:sz w:val="16"/>
      <w:szCs w:val="16"/>
    </w:rPr>
  </w:style>
  <w:style w:type="paragraph" w:styleId="Titre">
    <w:name w:val="Title"/>
    <w:basedOn w:val="Normal"/>
    <w:next w:val="Normal"/>
    <w:link w:val="TitreCar"/>
    <w:qFormat/>
    <w:rsid w:val="00D01E04"/>
    <w:pPr>
      <w:spacing w:before="240" w:after="60"/>
      <w:jc w:val="center"/>
      <w:outlineLvl w:val="0"/>
    </w:pPr>
    <w:rPr>
      <w:rFonts w:ascii="Cambria" w:hAnsi="Cambria"/>
      <w:b/>
      <w:bCs/>
      <w:kern w:val="28"/>
      <w:sz w:val="32"/>
      <w:szCs w:val="32"/>
    </w:rPr>
  </w:style>
  <w:style w:type="character" w:customStyle="1" w:styleId="TitreCar">
    <w:name w:val="Titre Car"/>
    <w:link w:val="Titre"/>
    <w:rsid w:val="00D01E04"/>
    <w:rPr>
      <w:rFonts w:ascii="Cambria" w:eastAsia="Times New Roman" w:hAnsi="Cambria" w:cs="Times New Roman"/>
      <w:b/>
      <w:bCs/>
      <w:kern w:val="28"/>
      <w:sz w:val="32"/>
      <w:szCs w:val="32"/>
    </w:rPr>
  </w:style>
  <w:style w:type="character" w:customStyle="1" w:styleId="Titre2Car">
    <w:name w:val="Titre 2 Car"/>
    <w:link w:val="Titre2"/>
    <w:rsid w:val="007845C4"/>
    <w:rPr>
      <w:b/>
      <w:bCs/>
      <w:color w:val="C00000"/>
      <w:sz w:val="40"/>
      <w:szCs w:val="40"/>
    </w:rPr>
  </w:style>
  <w:style w:type="character" w:customStyle="1" w:styleId="Titre3Car">
    <w:name w:val="Titre 3 Car"/>
    <w:link w:val="Titre3"/>
    <w:rsid w:val="007845C4"/>
    <w:rPr>
      <w:b/>
      <w:bCs/>
      <w:color w:val="4F81BD"/>
      <w:sz w:val="36"/>
      <w:szCs w:val="36"/>
    </w:rPr>
  </w:style>
  <w:style w:type="character" w:customStyle="1" w:styleId="Titre4Car">
    <w:name w:val="Titre 4 Car"/>
    <w:link w:val="Titre4"/>
    <w:rsid w:val="007845C4"/>
    <w:rPr>
      <w:b/>
      <w:bCs/>
      <w:i/>
      <w:iCs/>
      <w:color w:val="C00000"/>
      <w:sz w:val="36"/>
      <w:szCs w:val="36"/>
    </w:rPr>
  </w:style>
  <w:style w:type="paragraph" w:styleId="Paragraphedeliste">
    <w:name w:val="List Paragraph"/>
    <w:basedOn w:val="Normal"/>
    <w:uiPriority w:val="34"/>
    <w:qFormat/>
    <w:rsid w:val="0080267A"/>
    <w:pPr>
      <w:ind w:left="720"/>
      <w:contextualSpacing/>
    </w:pPr>
  </w:style>
  <w:style w:type="character" w:customStyle="1" w:styleId="PieddepageCar">
    <w:name w:val="Pied de page Car"/>
    <w:basedOn w:val="Policepardfaut"/>
    <w:link w:val="Pieddepage"/>
    <w:rsid w:val="0065729B"/>
    <w:rPr>
      <w:sz w:val="24"/>
      <w:szCs w:val="24"/>
    </w:rPr>
  </w:style>
  <w:style w:type="paragraph" w:customStyle="1" w:styleId="Default">
    <w:name w:val="Default"/>
    <w:rsid w:val="0065729B"/>
    <w:pPr>
      <w:autoSpaceDE w:val="0"/>
      <w:autoSpaceDN w:val="0"/>
      <w:adjustRightInd w:val="0"/>
    </w:pPr>
    <w:rPr>
      <w:rFonts w:ascii="Tahoma" w:hAnsi="Tahoma" w:cs="Tahoma"/>
      <w:color w:val="000000"/>
      <w:sz w:val="24"/>
      <w:szCs w:val="24"/>
    </w:rPr>
  </w:style>
  <w:style w:type="paragraph" w:customStyle="1" w:styleId="paragraphe0">
    <w:name w:val="paragraphe0"/>
    <w:basedOn w:val="Normal"/>
    <w:rsid w:val="00BE7FEC"/>
    <w:pPr>
      <w:overflowPunct w:val="0"/>
      <w:autoSpaceDE w:val="0"/>
      <w:autoSpaceDN w:val="0"/>
      <w:adjustRightInd w:val="0"/>
    </w:pPr>
    <w:rPr>
      <w:szCs w:val="20"/>
    </w:rPr>
  </w:style>
  <w:style w:type="paragraph" w:customStyle="1" w:styleId="stableau">
    <w:name w:val="stableau"/>
    <w:basedOn w:val="Normal"/>
    <w:rsid w:val="00BE7FEC"/>
    <w:pPr>
      <w:overflowPunct w:val="0"/>
      <w:autoSpaceDE w:val="0"/>
      <w:autoSpaceDN w:val="0"/>
      <w:adjustRightInd w:val="0"/>
      <w:jc w:val="both"/>
    </w:pPr>
    <w:rPr>
      <w:szCs w:val="20"/>
    </w:rPr>
  </w:style>
  <w:style w:type="paragraph" w:customStyle="1" w:styleId="paragraphe5">
    <w:name w:val="paragraphe.5"/>
    <w:basedOn w:val="paragraphe"/>
    <w:rsid w:val="00BE7FEC"/>
    <w:pPr>
      <w:overflowPunct w:val="0"/>
      <w:autoSpaceDE w:val="0"/>
      <w:autoSpaceDN w:val="0"/>
      <w:adjustRightInd w:val="0"/>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313290">
      <w:bodyDiv w:val="1"/>
      <w:marLeft w:val="0"/>
      <w:marRight w:val="0"/>
      <w:marTop w:val="0"/>
      <w:marBottom w:val="0"/>
      <w:divBdr>
        <w:top w:val="none" w:sz="0" w:space="0" w:color="auto"/>
        <w:left w:val="none" w:sz="0" w:space="0" w:color="auto"/>
        <w:bottom w:val="none" w:sz="0" w:space="0" w:color="auto"/>
        <w:right w:val="none" w:sz="0" w:space="0" w:color="auto"/>
      </w:divBdr>
      <w:divsChild>
        <w:div w:id="194269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121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909643">
      <w:bodyDiv w:val="1"/>
      <w:marLeft w:val="0"/>
      <w:marRight w:val="0"/>
      <w:marTop w:val="0"/>
      <w:marBottom w:val="0"/>
      <w:divBdr>
        <w:top w:val="none" w:sz="0" w:space="0" w:color="auto"/>
        <w:left w:val="none" w:sz="0" w:space="0" w:color="auto"/>
        <w:bottom w:val="none" w:sz="0" w:space="0" w:color="auto"/>
        <w:right w:val="none" w:sz="0" w:space="0" w:color="auto"/>
      </w:divBdr>
    </w:div>
    <w:div w:id="841578975">
      <w:bodyDiv w:val="1"/>
      <w:marLeft w:val="0"/>
      <w:marRight w:val="0"/>
      <w:marTop w:val="0"/>
      <w:marBottom w:val="0"/>
      <w:divBdr>
        <w:top w:val="none" w:sz="0" w:space="0" w:color="auto"/>
        <w:left w:val="none" w:sz="0" w:space="0" w:color="auto"/>
        <w:bottom w:val="none" w:sz="0" w:space="0" w:color="auto"/>
        <w:right w:val="none" w:sz="0" w:space="0" w:color="auto"/>
      </w:divBdr>
    </w:div>
    <w:div w:id="912936364">
      <w:bodyDiv w:val="1"/>
      <w:marLeft w:val="0"/>
      <w:marRight w:val="0"/>
      <w:marTop w:val="0"/>
      <w:marBottom w:val="0"/>
      <w:divBdr>
        <w:top w:val="none" w:sz="0" w:space="0" w:color="auto"/>
        <w:left w:val="none" w:sz="0" w:space="0" w:color="auto"/>
        <w:bottom w:val="none" w:sz="0" w:space="0" w:color="auto"/>
        <w:right w:val="none" w:sz="0" w:space="0" w:color="auto"/>
      </w:divBdr>
    </w:div>
    <w:div w:id="1579972317">
      <w:bodyDiv w:val="1"/>
      <w:marLeft w:val="0"/>
      <w:marRight w:val="0"/>
      <w:marTop w:val="0"/>
      <w:marBottom w:val="0"/>
      <w:divBdr>
        <w:top w:val="none" w:sz="0" w:space="0" w:color="auto"/>
        <w:left w:val="none" w:sz="0" w:space="0" w:color="auto"/>
        <w:bottom w:val="none" w:sz="0" w:space="0" w:color="auto"/>
        <w:right w:val="none" w:sz="0" w:space="0" w:color="auto"/>
      </w:divBdr>
      <w:divsChild>
        <w:div w:id="666248540">
          <w:marLeft w:val="0"/>
          <w:marRight w:val="0"/>
          <w:marTop w:val="0"/>
          <w:marBottom w:val="0"/>
          <w:divBdr>
            <w:top w:val="none" w:sz="0" w:space="0" w:color="auto"/>
            <w:left w:val="none" w:sz="0" w:space="0" w:color="auto"/>
            <w:bottom w:val="none" w:sz="0" w:space="0" w:color="auto"/>
            <w:right w:val="none" w:sz="0" w:space="0" w:color="auto"/>
          </w:divBdr>
          <w:divsChild>
            <w:div w:id="845442319">
              <w:marLeft w:val="0"/>
              <w:marRight w:val="0"/>
              <w:marTop w:val="0"/>
              <w:marBottom w:val="0"/>
              <w:divBdr>
                <w:top w:val="none" w:sz="0" w:space="0" w:color="auto"/>
                <w:left w:val="none" w:sz="0" w:space="0" w:color="auto"/>
                <w:bottom w:val="none" w:sz="0" w:space="0" w:color="auto"/>
                <w:right w:val="none" w:sz="0" w:space="0" w:color="auto"/>
              </w:divBdr>
            </w:div>
            <w:div w:id="1113211793">
              <w:marLeft w:val="0"/>
              <w:marRight w:val="0"/>
              <w:marTop w:val="0"/>
              <w:marBottom w:val="0"/>
              <w:divBdr>
                <w:top w:val="none" w:sz="0" w:space="0" w:color="auto"/>
                <w:left w:val="none" w:sz="0" w:space="0" w:color="auto"/>
                <w:bottom w:val="none" w:sz="0" w:space="0" w:color="auto"/>
                <w:right w:val="none" w:sz="0" w:space="0" w:color="auto"/>
              </w:divBdr>
            </w:div>
            <w:div w:id="2069330980">
              <w:marLeft w:val="0"/>
              <w:marRight w:val="0"/>
              <w:marTop w:val="0"/>
              <w:marBottom w:val="0"/>
              <w:divBdr>
                <w:top w:val="none" w:sz="0" w:space="0" w:color="auto"/>
                <w:left w:val="none" w:sz="0" w:space="0" w:color="auto"/>
                <w:bottom w:val="none" w:sz="0" w:space="0" w:color="auto"/>
                <w:right w:val="none" w:sz="0" w:space="0" w:color="auto"/>
              </w:divBdr>
            </w:div>
            <w:div w:id="21360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9139">
      <w:bodyDiv w:val="1"/>
      <w:marLeft w:val="0"/>
      <w:marRight w:val="0"/>
      <w:marTop w:val="0"/>
      <w:marBottom w:val="0"/>
      <w:divBdr>
        <w:top w:val="none" w:sz="0" w:space="0" w:color="auto"/>
        <w:left w:val="none" w:sz="0" w:space="0" w:color="auto"/>
        <w:bottom w:val="none" w:sz="0" w:space="0" w:color="auto"/>
        <w:right w:val="none" w:sz="0" w:space="0" w:color="auto"/>
      </w:divBdr>
      <w:divsChild>
        <w:div w:id="100107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692">
      <w:bodyDiv w:val="1"/>
      <w:marLeft w:val="0"/>
      <w:marRight w:val="0"/>
      <w:marTop w:val="0"/>
      <w:marBottom w:val="0"/>
      <w:divBdr>
        <w:top w:val="none" w:sz="0" w:space="0" w:color="auto"/>
        <w:left w:val="none" w:sz="0" w:space="0" w:color="auto"/>
        <w:bottom w:val="none" w:sz="0" w:space="0" w:color="auto"/>
        <w:right w:val="none" w:sz="0" w:space="0" w:color="auto"/>
      </w:divBdr>
      <w:divsChild>
        <w:div w:id="272326128">
          <w:marLeft w:val="0"/>
          <w:marRight w:val="0"/>
          <w:marTop w:val="0"/>
          <w:marBottom w:val="0"/>
          <w:divBdr>
            <w:top w:val="none" w:sz="0" w:space="0" w:color="auto"/>
            <w:left w:val="none" w:sz="0" w:space="0" w:color="auto"/>
            <w:bottom w:val="none" w:sz="0" w:space="0" w:color="auto"/>
            <w:right w:val="none" w:sz="0" w:space="0" w:color="auto"/>
          </w:divBdr>
        </w:div>
      </w:divsChild>
    </w:div>
    <w:div w:id="1831215192">
      <w:bodyDiv w:val="1"/>
      <w:marLeft w:val="0"/>
      <w:marRight w:val="0"/>
      <w:marTop w:val="0"/>
      <w:marBottom w:val="0"/>
      <w:divBdr>
        <w:top w:val="none" w:sz="0" w:space="0" w:color="auto"/>
        <w:left w:val="none" w:sz="0" w:space="0" w:color="auto"/>
        <w:bottom w:val="none" w:sz="0" w:space="0" w:color="auto"/>
        <w:right w:val="none" w:sz="0" w:space="0" w:color="auto"/>
      </w:divBdr>
      <w:divsChild>
        <w:div w:id="440954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scours\btsio\Formation%20J2EE%20SIO\TP%20Cours%20Eclipse%20OeuvresTomca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F7916-6F8F-4541-9DE6-51895146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 Cours Eclipse OeuvresTomcat.dotx</Template>
  <TotalTime>2973</TotalTime>
  <Pages>17</Pages>
  <Words>1488</Words>
  <Characters>8190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Exemple 25</vt:lpstr>
    </vt:vector>
  </TitlesOfParts>
  <Company>LMD</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Exemple 25</dc:title>
  <dc:subject/>
  <dc:creator>christian</dc:creator>
  <cp:keywords/>
  <cp:lastModifiedBy>christian</cp:lastModifiedBy>
  <cp:revision>20</cp:revision>
  <cp:lastPrinted>2018-06-18T09:00:00Z</cp:lastPrinted>
  <dcterms:created xsi:type="dcterms:W3CDTF">2018-05-30T16:28:00Z</dcterms:created>
  <dcterms:modified xsi:type="dcterms:W3CDTF">2020-11-02T07:25:00Z</dcterms:modified>
</cp:coreProperties>
</file>